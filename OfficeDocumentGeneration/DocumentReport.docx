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6" w:type="dxa"/>
        <w:tblLayout w:type="fixed"/>
        <w:tblLook w:val="0000" w:firstRow="0" w:lastRow="0" w:firstColumn="0" w:lastColumn="0" w:noHBand="0" w:noVBand="0"/>
      </w:tblPr>
      <w:tblGrid>
        <w:gridCol w:w="5188"/>
        <w:gridCol w:w="5018"/>
        <w:gridCol w:w="170"/>
      </w:tblGrid>
      <w:tr w:rsidRPr="0022005A" w:rsidR="001A3356" w:rsidTr="008B62C3">
        <w:trPr>
          <w:cantSplit/>
        </w:trPr>
        <w:tc>
          <w:tcPr>
            <w:tcW w:w="5188" w:type="dxa"/>
          </w:tcPr>
          <w:bookmarkStart w:name="UHB_ToCopyTo" w:colFirst="0" w:colLast="2" w:id="0"/>
          <w:p w:rsidRPr="00954E61" w:rsidR="001A3356" w:rsidP="008B62C3" w:rsidRDefault="001A3356">
            <w:pPr>
              <w:pStyle w:val="YaraFields"/>
              <w:rPr>
                <w:rFonts w:cs="Arial"/>
                <w:noProof/>
                <w:sz w:val="18"/>
                <w:szCs w:val="18"/>
              </w:rPr>
            </w:pPr>
            <w:r w:rsidRPr="00954E61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954E61">
              <w:rPr>
                <w:rFonts w:cs="Arial"/>
                <w:noProof/>
                <w:sz w:val="18"/>
                <w:szCs w:val="18"/>
              </w:rPr>
              <w:instrText xml:space="preserve"> DOCPROPERTY "bd_lTo"  \* CHARFORMAT </w:instrTex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6E20DA">
              <w:rPr>
                <w:rFonts w:cs="Arial"/>
                <w:noProof/>
                <w:sz w:val="18"/>
                <w:szCs w:val="18"/>
              </w:rPr>
              <w:t>To</w: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end"/>
            </w:r>
            <w:bookmarkStart w:name="UHB_StartPos" w:id="1"/>
            <w:bookmarkEnd w:id="1"/>
          </w:p>
        </w:tc>
        <w:tc>
          <w:tcPr>
            <w:tcW w:w="5188" w:type="dxa"/>
            <w:gridSpan w:val="2"/>
          </w:tcPr>
          <w:p w:rsidRPr="00954E61" w:rsidR="001A3356" w:rsidP="008B62C3" w:rsidRDefault="001A3356">
            <w:pPr>
              <w:pStyle w:val="YaraFields"/>
              <w:rPr>
                <w:rFonts w:cs="Arial"/>
                <w:noProof/>
                <w:sz w:val="18"/>
                <w:szCs w:val="18"/>
              </w:rPr>
            </w:pPr>
            <w:r w:rsidRPr="00954E61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954E61">
              <w:rPr>
                <w:rFonts w:cs="Arial"/>
                <w:noProof/>
                <w:sz w:val="18"/>
                <w:szCs w:val="18"/>
              </w:rPr>
              <w:instrText xml:space="preserve"> DOCPROPERTY "bd_lCopy"  \* CHARFORMAT </w:instrTex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6E20DA">
              <w:rPr>
                <w:rFonts w:cs="Arial"/>
                <w:noProof/>
                <w:sz w:val="18"/>
                <w:szCs w:val="18"/>
              </w:rPr>
              <w:t>Copy to</w:t>
            </w:r>
            <w:r w:rsidRPr="00954E61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Pr="0022005A" w:rsidR="001A3356" w:rsidTr="008B62C3">
        <w:trPr>
          <w:cantSplit/>
          <w:trHeight w:val="1134"/>
        </w:trPr>
        <w:sdt>
          <w:sdtPr>
            <w:rPr>
              <w:rFonts w:cs="Arial"/>
              <w:noProof/>
              <w:szCs w:val="22"/>
            </w:rPr>
            <w:alias w:val="Fax Numebr"/>
            <w:tag w:val="FaxNumber"/>
            <w:id w:val="563139392"/>
            <w:placeholder>
              <w:docPart w:val="CD00301ECA2447329A6D94EFB273F7A8"/>
            </w:placeholder>
            <w:showingPlcHdr/>
          </w:sdtPr>
          <w:sdtEndPr/>
          <w:sdtContent>
            <w:tc>
              <w:tcPr>
                <w:tcW w:w="5188" w:type="dxa"/>
              </w:tcPr>
              <w:p w:rsidRPr="00954E61" w:rsidR="001A3356" w:rsidP="0057044E" w:rsidRDefault="0057044E">
                <w:pPr>
                  <w:pStyle w:val="YaraFields"/>
                  <w:rPr>
                    <w:rFonts w:cs="Arial"/>
                    <w:noProof/>
                    <w:szCs w:val="22"/>
                  </w:rPr>
                </w:pPr>
                <w:r>
                  <w:rPr>
                    <w:rFonts w:cs="Arial"/>
                    <w:noProof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noProof/>
              <w:szCs w:val="22"/>
            </w:rPr>
            <w:alias w:val="Copy To"/>
            <w:tag w:val="CopyTo"/>
            <w:id w:val="-1238176016"/>
            <w:placeholder>
              <w:docPart w:val="0862BBFB333F4B15B62958A5BFECEDA7"/>
            </w:placeholder>
            <w:showingPlcHdr/>
          </w:sdtPr>
          <w:sdtEndPr/>
          <w:sdtContent>
            <w:tc>
              <w:tcPr>
                <w:tcW w:w="5188" w:type="dxa"/>
                <w:gridSpan w:val="2"/>
              </w:tcPr>
              <w:p w:rsidRPr="0069132A" w:rsidR="001A3356" w:rsidP="0057044E" w:rsidRDefault="0057044E">
                <w:pPr>
                  <w:pStyle w:val="YaraFields"/>
                  <w:rPr>
                    <w:rFonts w:cs="Arial"/>
                    <w:noProof/>
                    <w:szCs w:val="22"/>
                  </w:rPr>
                </w:pPr>
                <w:r>
                  <w:rPr>
                    <w:rFonts w:cs="Arial"/>
                    <w:noProof/>
                    <w:szCs w:val="22"/>
                  </w:rPr>
                  <w:t xml:space="preserve"> </w:t>
                </w:r>
              </w:p>
            </w:tc>
          </w:sdtContent>
        </w:sdt>
      </w:tr>
      <w:bookmarkEnd w:id="0"/>
      <w:tr w:rsidR="006E20DA" w:rsidTr="00DE6121">
        <w:trPr>
          <w:gridAfter w:val="1"/>
          <w:wAfter w:w="62" w:type="dxa"/>
          <w:trHeight w:val="580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Pr="00B9181A" w:rsidR="006E20DA" w:rsidP="006422B8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"bd_lTitle"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Title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rPr>
                <w:b/>
              </w:rPr>
              <w:alias w:val="Title"/>
              <w:tag w:val="Title"/>
              <w:id w:val="429091358"/>
              <w:placeholder>
                <w:docPart w:val="2F66CA2F7BFE492186D6F7BBE96B9C8A"/>
              </w:placeholder>
              <w:showingPlcHdr/>
            </w:sdtPr>
            <w:sdtEndPr/>
            <w:sdtContent>
              <w:p w:rsidRPr="006422B8" w:rsidR="006E20DA" w:rsidP="006422B8" w:rsidRDefault="0057044E">
                <w:pPr>
                  <w:pStyle w:val="YaraFields"/>
                  <w:rPr>
                    <w:b/>
                  </w:rPr>
                </w:pPr>
                <w:r>
                  <w:rPr>
                    <w:b/>
                  </w:rP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Pr="00B9181A" w:rsidR="006E20DA" w:rsidP="006422B8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"bd_lSummary"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Summary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Summary "/>
              <w:tag w:val="Summary"/>
              <w:id w:val="1481568158"/>
              <w:placeholder>
                <w:docPart w:val="F1A0A47FC44E4326AA3B83EC6272452A"/>
              </w:placeholder>
              <w:showingPlcHdr/>
            </w:sdtPr>
            <w:sdtEndPr/>
            <w:sdtContent>
              <w:p w:rsidR="006E20DA" w:rsidP="006422B8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</w:tcMar>
          </w:tcPr>
          <w:p w:rsidR="006E20DA" w:rsidP="00F22C6D" w:rsidRDefault="006E20DA">
            <w:pPr>
              <w:pStyle w:val="YaraFields"/>
              <w:rPr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</w:instrText>
            </w:r>
            <w:r>
              <w:rPr>
                <w:sz w:val="18"/>
                <w:szCs w:val="18"/>
              </w:rPr>
              <w:instrText>Conclusion</w:instrText>
            </w:r>
            <w:r w:rsidRPr="00B9181A">
              <w:rPr>
                <w:sz w:val="18"/>
                <w:szCs w:val="18"/>
              </w:rPr>
              <w:instrText xml:space="preserve">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Conclusion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Conclusion"/>
              <w:tag w:val="Conclusion"/>
              <w:id w:val="-333459120"/>
              <w:placeholder>
                <w:docPart w:val="3CA1031B380B4991A2A37E3084510173"/>
              </w:placeholder>
              <w:showingPlcHdr/>
            </w:sdtPr>
            <w:sdtEndPr/>
            <w:sdtContent>
              <w:p w:rsidR="006E20DA" w:rsidP="00F22C6D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  <w:tr w:rsidR="006E20DA" w:rsidTr="00DE6121">
        <w:trPr>
          <w:gridAfter w:val="1"/>
          <w:wAfter w:w="62" w:type="dxa"/>
          <w:trHeight w:val="1165"/>
        </w:trPr>
        <w:tc>
          <w:tcPr>
            <w:tcW w:w="10206" w:type="dxa"/>
            <w:gridSpan w:val="2"/>
            <w:tcBorders>
              <w:top w:val="single" w:color="auto" w:sz="4" w:space="0"/>
              <w:bottom w:val="nil"/>
            </w:tcBorders>
            <w:tcMar>
              <w:left w:w="0" w:type="dxa"/>
            </w:tcMar>
          </w:tcPr>
          <w:p w:rsidRPr="00F22C6D" w:rsidR="006E20DA" w:rsidP="00F22C6D" w:rsidRDefault="006E20DA">
            <w:pPr>
              <w:pStyle w:val="YaraFields"/>
              <w:rPr>
                <w:noProof/>
                <w:sz w:val="18"/>
                <w:szCs w:val="18"/>
              </w:rPr>
            </w:pPr>
            <w:r w:rsidRPr="00B9181A">
              <w:rPr>
                <w:sz w:val="18"/>
                <w:szCs w:val="18"/>
              </w:rPr>
              <w:fldChar w:fldCharType="begin"/>
            </w:r>
            <w:r w:rsidRPr="00B9181A">
              <w:rPr>
                <w:sz w:val="18"/>
                <w:szCs w:val="18"/>
              </w:rPr>
              <w:instrText xml:space="preserve"> DOCPROPERTY "bd_l</w:instrText>
            </w:r>
            <w:r>
              <w:rPr>
                <w:sz w:val="18"/>
                <w:szCs w:val="18"/>
              </w:rPr>
              <w:instrText>Recommendation</w:instrText>
            </w:r>
            <w:r w:rsidRPr="00B9181A">
              <w:rPr>
                <w:sz w:val="18"/>
                <w:szCs w:val="18"/>
              </w:rPr>
              <w:instrText xml:space="preserve">"  \* MERGEFORMAT </w:instrText>
            </w:r>
            <w:r w:rsidRPr="00B9181A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Recommendation</w:t>
            </w:r>
            <w:r w:rsidRPr="00B9181A">
              <w:rPr>
                <w:sz w:val="18"/>
                <w:szCs w:val="18"/>
              </w:rPr>
              <w:fldChar w:fldCharType="end"/>
            </w:r>
          </w:p>
          <w:sdt>
            <w:sdtPr>
              <w:alias w:val="Recommendation"/>
              <w:tag w:val="Recommendation"/>
              <w:id w:val="1347983689"/>
              <w:placeholder>
                <w:docPart w:val="96CDFA4C5AB74A6F89DC81E3B8D3821E"/>
              </w:placeholder>
              <w:showingPlcHdr/>
            </w:sdtPr>
            <w:sdtEndPr/>
            <w:sdtContent>
              <w:p w:rsidR="006E20DA" w:rsidP="00F22C6D" w:rsidRDefault="0057044E">
                <w:pPr>
                  <w:pStyle w:val="YaraFields"/>
                </w:pPr>
                <w:r>
                  <w:t xml:space="preserve"> </w:t>
                </w:r>
              </w:p>
            </w:sdtContent>
          </w:sdt>
          <w:p w:rsidR="006E20DA" w:rsidP="006422B8" w:rsidRDefault="006E20DA">
            <w:pPr>
              <w:pStyle w:val="YaraFields"/>
            </w:pPr>
          </w:p>
        </w:tc>
      </w:tr>
    </w:tbl>
    <w:p w:rsidR="006E20DA" w:rsidP="006422B8" w:rsidRDefault="006E20DA">
      <w:pPr>
        <w:pStyle w:val="Content"/>
      </w:pPr>
      <w:r>
        <w:br w:type="page"/>
      </w:r>
    </w:p>
    <w:p w:rsidR="006E20DA" w:rsidP="006422B8" w:rsidRDefault="006E20DA">
      <w:pPr>
        <w:pStyle w:val="Content"/>
      </w:pPr>
    </w:p>
    <w:p w:rsidRPr="001A3356" w:rsidR="00F27D57" w:rsidP="001A3356" w:rsidRDefault="00F27D57"/>
    <w:sectPr w:rsidRPr="001A3356" w:rsidR="00F27D57" w:rsidSect="006E20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2977" w:right="567" w:bottom="851" w:left="567" w:header="425" w:footer="23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923" w:rsidRDefault="00CE3923">
      <w:r>
        <w:separator/>
      </w:r>
    </w:p>
  </w:endnote>
  <w:endnote w:type="continuationSeparator" w:id="0">
    <w:p w:rsidR="00CE3923" w:rsidRDefault="00CE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97" w:rsidRDefault="00A329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FD" w:rsidRPr="008A77F2" w:rsidRDefault="00E5259D" w:rsidP="00B836AE">
    <w:pPr>
      <w:spacing w:before="60"/>
      <w:jc w:val="right"/>
      <w:rPr>
        <w:rFonts w:cs="Arial"/>
        <w:noProof/>
        <w:sz w:val="2"/>
        <w:szCs w:val="2"/>
      </w:rPr>
    </w:pP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IF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DOCPROPERTY BridgeDocInsertFilename </w:instrText>
    </w:r>
    <w:r w:rsidRPr="00B836AE">
      <w:rPr>
        <w:rFonts w:cs="Arial"/>
        <w:noProof/>
        <w:sz w:val="14"/>
        <w:szCs w:val="14"/>
      </w:rPr>
      <w:fldChar w:fldCharType="separate"/>
    </w:r>
    <w:r w:rsidR="006E20DA">
      <w:rPr>
        <w:rFonts w:cs="Arial"/>
        <w:noProof/>
        <w:sz w:val="14"/>
        <w:szCs w:val="14"/>
      </w:rPr>
      <w:instrText>0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= 1 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IF </w:instrText>
    </w:r>
    <w:r w:rsidRPr="00B836AE">
      <w:rPr>
        <w:rFonts w:cs="Arial"/>
        <w:noProof/>
        <w:sz w:val="14"/>
        <w:szCs w:val="14"/>
        <w:lang w:val="fr-BE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DOCPROPERTY BridgeDocInsertPath </w:instrText>
    </w:r>
    <w:r w:rsidRPr="00B836AE">
      <w:rPr>
        <w:rFonts w:cs="Arial"/>
        <w:noProof/>
        <w:sz w:val="14"/>
        <w:szCs w:val="14"/>
        <w:lang w:val="fr-BE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1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= 1 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FILENAME \p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C:\Yara\Office\Templates\TryPathFilename.docm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</w:instrText>
    </w:r>
    <w:r w:rsidRPr="00B836AE">
      <w:rPr>
        <w:rFonts w:cs="Arial"/>
        <w:noProof/>
        <w:sz w:val="14"/>
        <w:szCs w:val="14"/>
      </w:rPr>
      <w:fldChar w:fldCharType="begin"/>
    </w:r>
    <w:r w:rsidR="00A100FD" w:rsidRPr="00B836AE">
      <w:rPr>
        <w:rFonts w:cs="Arial"/>
        <w:noProof/>
        <w:sz w:val="14"/>
        <w:szCs w:val="14"/>
      </w:rPr>
      <w:instrText xml:space="preserve"> FILENAME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</w:instrText>
    </w:r>
    <w:r w:rsidRPr="00B836AE">
      <w:rPr>
        <w:rFonts w:cs="Arial"/>
        <w:noProof/>
        <w:sz w:val="14"/>
        <w:szCs w:val="14"/>
      </w:rPr>
      <w:fldChar w:fldCharType="separate"/>
    </w:r>
    <w:r w:rsidR="00A100FD" w:rsidRPr="00B836AE">
      <w:rPr>
        <w:rFonts w:cs="Arial"/>
        <w:noProof/>
        <w:sz w:val="14"/>
        <w:szCs w:val="14"/>
      </w:rPr>
      <w:instrText>C:\Yara\Office\Templates\TryPathFilename.docm</w:instrText>
    </w:r>
    <w:r w:rsidRPr="00B836AE">
      <w:rPr>
        <w:rFonts w:cs="Arial"/>
        <w:noProof/>
        <w:sz w:val="14"/>
        <w:szCs w:val="14"/>
      </w:rPr>
      <w:fldChar w:fldCharType="end"/>
    </w:r>
    <w:r w:rsidR="00A100FD" w:rsidRPr="00B836AE">
      <w:rPr>
        <w:rFonts w:cs="Arial"/>
        <w:noProof/>
        <w:sz w:val="14"/>
        <w:szCs w:val="14"/>
      </w:rPr>
      <w:instrText xml:space="preserve">  \* CHARFORMAT </w:instrText>
    </w:r>
    <w:r w:rsidRPr="00B836AE">
      <w:rPr>
        <w:rFonts w:cs="Arial"/>
        <w:noProof/>
        <w:sz w:val="14"/>
        <w:szCs w:val="14"/>
      </w:rPr>
      <w:fldChar w:fldCharType="end"/>
    </w:r>
  </w:p>
  <w:p w:rsidR="000A2585" w:rsidRPr="00666892" w:rsidRDefault="000A2585">
    <w:pPr>
      <w:tabs>
        <w:tab w:val="left" w:pos="6237"/>
      </w:tabs>
      <w:rPr>
        <w:rFonts w:cs="Arial"/>
        <w:noProof/>
        <w:sz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14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348"/>
    </w:tblGrid>
    <w:tr w:rsidR="006E20DA" w:rsidRPr="0041382E" w:rsidTr="006E20DA">
      <w:trPr>
        <w:cantSplit/>
        <w:trHeight w:val="737"/>
      </w:trPr>
      <w:tc>
        <w:tcPr>
          <w:tcW w:w="10348" w:type="dxa"/>
          <w:tcBorders>
            <w:bottom w:val="single" w:sz="4" w:space="0" w:color="auto"/>
          </w:tcBorders>
          <w:tcMar>
            <w:left w:w="0" w:type="dxa"/>
          </w:tcMar>
        </w:tcPr>
        <w:p w:rsidR="006E20DA" w:rsidRDefault="006E20DA" w:rsidP="00E7522B">
          <w:pPr>
            <w:pStyle w:val="YaraFields"/>
            <w:rPr>
              <w:sz w:val="18"/>
              <w:szCs w:val="18"/>
            </w:rPr>
          </w:pP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Keywords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Key words</w:t>
          </w:r>
          <w:r w:rsidRPr="00B0671E">
            <w:rPr>
              <w:sz w:val="18"/>
              <w:szCs w:val="18"/>
            </w:rPr>
            <w:fldChar w:fldCharType="end"/>
          </w:r>
        </w:p>
        <w:p w:rsidR="006E20DA" w:rsidRPr="00781C9B" w:rsidRDefault="006E20DA" w:rsidP="00E7522B">
          <w:pPr>
            <w:pStyle w:val="YaraFields"/>
            <w:rPr>
              <w:sz w:val="18"/>
              <w:szCs w:val="18"/>
            </w:rPr>
          </w:pPr>
          <w:r w:rsidRPr="00781C9B">
            <w:rPr>
              <w:noProof/>
            </w:rPr>
            <w:fldChar w:fldCharType="begin"/>
          </w:r>
          <w:r w:rsidRPr="00781C9B">
            <w:rPr>
              <w:noProof/>
            </w:rPr>
            <w:instrText xml:space="preserve"> DOCPROPERTY "bd_Keywords"  \* charFORMAT </w:instrText>
          </w:r>
          <w:r w:rsidRPr="00781C9B">
            <w:rPr>
              <w:noProof/>
            </w:rPr>
            <w:fldChar w:fldCharType="end"/>
          </w:r>
        </w:p>
      </w:tc>
    </w:tr>
    <w:tr w:rsidR="006E20DA" w:rsidRPr="0041382E" w:rsidTr="006E20DA">
      <w:trPr>
        <w:cantSplit/>
        <w:trHeight w:val="513"/>
      </w:trPr>
      <w:tc>
        <w:tcPr>
          <w:tcW w:w="10348" w:type="dxa"/>
          <w:tcBorders>
            <w:top w:val="single" w:sz="4" w:space="0" w:color="auto"/>
            <w:bottom w:val="nil"/>
          </w:tcBorders>
          <w:tcMar>
            <w:left w:w="0" w:type="dxa"/>
          </w:tcMar>
        </w:tcPr>
        <w:p w:rsidR="006E20DA" w:rsidRPr="00B0671E" w:rsidRDefault="006E20DA" w:rsidP="00781C9B">
          <w:pPr>
            <w:pStyle w:val="YaraFields"/>
            <w:tabs>
              <w:tab w:val="left" w:pos="2402"/>
              <w:tab w:val="left" w:pos="5107"/>
              <w:tab w:val="left" w:pos="7657"/>
            </w:tabs>
            <w:rPr>
              <w:noProof/>
              <w:sz w:val="18"/>
              <w:szCs w:val="18"/>
            </w:rPr>
          </w:pP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"bd_lApprovedby"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Approved by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</w:instrText>
          </w:r>
          <w:r w:rsidRPr="00B629A9">
            <w:rPr>
              <w:sz w:val="18"/>
              <w:szCs w:val="18"/>
            </w:rPr>
            <w:instrText>lApprovedDate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Date</w:t>
          </w:r>
          <w:r w:rsidRPr="00B0671E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AuthorBy</w:instrText>
          </w:r>
          <w:r w:rsidRPr="00B0671E">
            <w:rPr>
              <w:sz w:val="18"/>
              <w:szCs w:val="18"/>
            </w:rPr>
            <w:instrText xml:space="preserve">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Author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</w:instrText>
          </w:r>
          <w:r>
            <w:rPr>
              <w:sz w:val="18"/>
              <w:szCs w:val="18"/>
            </w:rPr>
            <w:instrText>Author</w:instrText>
          </w:r>
          <w:r w:rsidRPr="00B0671E">
            <w:rPr>
              <w:sz w:val="18"/>
              <w:szCs w:val="18"/>
            </w:rPr>
            <w:instrText xml:space="preserve">Date"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Date</w:t>
          </w:r>
          <w:r w:rsidRPr="00B0671E">
            <w:rPr>
              <w:sz w:val="18"/>
              <w:szCs w:val="18"/>
            </w:rPr>
            <w:fldChar w:fldCharType="end"/>
          </w:r>
          <w:r w:rsidRPr="00B0671E">
            <w:rPr>
              <w:noProof/>
              <w:sz w:val="18"/>
              <w:szCs w:val="18"/>
            </w:rPr>
            <w:tab/>
          </w:r>
          <w:r w:rsidRPr="00B0671E">
            <w:rPr>
              <w:sz w:val="18"/>
              <w:szCs w:val="18"/>
            </w:rPr>
            <w:fldChar w:fldCharType="begin"/>
          </w:r>
          <w:r w:rsidRPr="00B0671E">
            <w:rPr>
              <w:sz w:val="18"/>
              <w:szCs w:val="18"/>
            </w:rPr>
            <w:instrText xml:space="preserve"> DOCPROPERTY "bd_lSignature"  \* charFORMAT </w:instrText>
          </w:r>
          <w:r w:rsidRPr="00B0671E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Signature</w:t>
          </w:r>
          <w:r w:rsidRPr="00B0671E">
            <w:rPr>
              <w:sz w:val="18"/>
              <w:szCs w:val="18"/>
            </w:rPr>
            <w:fldChar w:fldCharType="end"/>
          </w:r>
        </w:p>
        <w:p w:rsidR="006E20DA" w:rsidRPr="00B629A9" w:rsidRDefault="006E20DA" w:rsidP="00B629A9">
          <w:pPr>
            <w:pStyle w:val="YaraFields"/>
            <w:tabs>
              <w:tab w:val="left" w:pos="2402"/>
              <w:tab w:val="left" w:pos="5092"/>
              <w:tab w:val="left" w:pos="7657"/>
            </w:tabs>
            <w:spacing w:after="240"/>
            <w:rPr>
              <w:noProof/>
              <w:szCs w:val="22"/>
            </w:rPr>
          </w:pP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</w:instrText>
          </w:r>
          <w:r w:rsidRPr="00B629A9">
            <w:rPr>
              <w:szCs w:val="22"/>
            </w:rPr>
            <w:instrText>Approved</w:instrText>
          </w:r>
          <w:r>
            <w:rPr>
              <w:szCs w:val="22"/>
            </w:rPr>
            <w:instrText>B</w:instrText>
          </w:r>
          <w:r w:rsidRPr="00B629A9">
            <w:rPr>
              <w:szCs w:val="22"/>
            </w:rPr>
            <w:instrText xml:space="preserve">y"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</w:instrText>
          </w:r>
          <w:r w:rsidRPr="00B629A9">
            <w:rPr>
              <w:szCs w:val="22"/>
            </w:rPr>
            <w:instrText xml:space="preserve">ApprovedDate"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"bd_AuthorBy</w:instrText>
          </w:r>
          <w:r w:rsidRPr="00B629A9">
            <w:rPr>
              <w:szCs w:val="22"/>
            </w:rPr>
            <w:instrText xml:space="preserve">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DOCPROPERTY "bd_Author</w:instrText>
          </w:r>
          <w:r w:rsidRPr="00B629A9">
            <w:rPr>
              <w:szCs w:val="22"/>
            </w:rPr>
            <w:instrText xml:space="preserve">Date"  \* charFORMAT </w:instrText>
          </w:r>
          <w:r w:rsidRPr="00B629A9">
            <w:rPr>
              <w:szCs w:val="22"/>
            </w:rPr>
            <w:fldChar w:fldCharType="end"/>
          </w:r>
          <w:r w:rsidRPr="00B629A9">
            <w:rPr>
              <w:noProof/>
              <w:szCs w:val="22"/>
            </w:rPr>
            <w:tab/>
          </w:r>
          <w:r w:rsidRPr="00B629A9">
            <w:rPr>
              <w:szCs w:val="22"/>
            </w:rPr>
            <w:fldChar w:fldCharType="begin"/>
          </w:r>
          <w:r w:rsidRPr="00B629A9">
            <w:rPr>
              <w:szCs w:val="22"/>
            </w:rPr>
            <w:instrText xml:space="preserve"> DOCPROPERTY "bd_lSignature"  \* charFORMAT </w:instrText>
          </w:r>
          <w:r w:rsidRPr="00B629A9">
            <w:rPr>
              <w:szCs w:val="22"/>
            </w:rPr>
            <w:fldChar w:fldCharType="separate"/>
          </w:r>
          <w:r>
            <w:rPr>
              <w:szCs w:val="22"/>
            </w:rPr>
            <w:t>Signature</w:t>
          </w:r>
          <w:r w:rsidRPr="00B629A9">
            <w:rPr>
              <w:szCs w:val="22"/>
            </w:rPr>
            <w:fldChar w:fldCharType="end"/>
          </w:r>
        </w:p>
        <w:p w:rsidR="006E20DA" w:rsidRPr="00E7522B" w:rsidRDefault="006E20DA" w:rsidP="00E7522B">
          <w:pPr>
            <w:pStyle w:val="YaraFields"/>
            <w:tabs>
              <w:tab w:val="left" w:pos="5107"/>
              <w:tab w:val="left" w:pos="7642"/>
            </w:tabs>
            <w:rPr>
              <w:noProof/>
              <w:szCs w:val="22"/>
            </w:rPr>
          </w:pPr>
        </w:p>
      </w:tc>
    </w:tr>
  </w:tbl>
  <w:bookmarkStart w:id="2" w:name="UHB_FileName"/>
  <w:bookmarkEnd w:id="2"/>
  <w:p w:rsidR="006E20DA" w:rsidRPr="008464D4" w:rsidRDefault="006E20DA" w:rsidP="006E20DA">
    <w:pPr>
      <w:pStyle w:val="YaraFields"/>
      <w:pBdr>
        <w:bottom w:val="single" w:sz="4" w:space="0" w:color="auto"/>
      </w:pBdr>
      <w:spacing w:before="60"/>
      <w:ind w:right="142"/>
      <w:jc w:val="right"/>
      <w:rPr>
        <w:noProof/>
        <w:sz w:val="2"/>
        <w:szCs w:val="2"/>
      </w:rPr>
    </w:pP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IF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DOCPROPERTY BridgeDocInsertFilename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0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= 1 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IF </w:instrText>
    </w:r>
    <w:r w:rsidRPr="008464D4">
      <w:rPr>
        <w:noProof/>
        <w:sz w:val="14"/>
        <w:szCs w:val="14"/>
        <w:lang w:val="fr-BE"/>
      </w:rPr>
      <w:fldChar w:fldCharType="begin"/>
    </w:r>
    <w:r w:rsidRPr="008464D4">
      <w:rPr>
        <w:noProof/>
        <w:sz w:val="14"/>
        <w:szCs w:val="14"/>
      </w:rPr>
      <w:instrText xml:space="preserve"> DOCPROPERTY BridgeDocInsertPath </w:instrText>
    </w:r>
    <w:r w:rsidRPr="008464D4">
      <w:rPr>
        <w:noProof/>
        <w:sz w:val="14"/>
        <w:szCs w:val="14"/>
        <w:lang w:val="fr-BE"/>
      </w:rPr>
      <w:fldChar w:fldCharType="separate"/>
    </w:r>
    <w:r>
      <w:rPr>
        <w:noProof/>
        <w:sz w:val="14"/>
        <w:szCs w:val="14"/>
      </w:rPr>
      <w:instrText>1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= 1 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FILENAME \p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Document2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</w:instrText>
    </w:r>
    <w:r w:rsidRPr="008464D4">
      <w:rPr>
        <w:noProof/>
        <w:sz w:val="14"/>
        <w:szCs w:val="14"/>
      </w:rPr>
      <w:fldChar w:fldCharType="begin"/>
    </w:r>
    <w:r w:rsidRPr="008464D4">
      <w:rPr>
        <w:noProof/>
        <w:sz w:val="14"/>
        <w:szCs w:val="14"/>
      </w:rPr>
      <w:instrText xml:space="preserve"> FILENAME </w:instrText>
    </w:r>
    <w:r w:rsidRPr="008464D4">
      <w:rPr>
        <w:noProof/>
        <w:sz w:val="14"/>
        <w:szCs w:val="14"/>
      </w:rPr>
      <w:fldChar w:fldCharType="separate"/>
    </w:r>
    <w:r w:rsidRPr="008464D4">
      <w:rPr>
        <w:noProof/>
        <w:sz w:val="14"/>
        <w:szCs w:val="14"/>
      </w:rPr>
      <w:instrText>TryPathFilename.docm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</w:instrText>
    </w:r>
    <w:r w:rsidRPr="008464D4">
      <w:rPr>
        <w:noProof/>
        <w:sz w:val="14"/>
        <w:szCs w:val="14"/>
      </w:rPr>
      <w:fldChar w:fldCharType="separate"/>
    </w:r>
    <w:r>
      <w:rPr>
        <w:noProof/>
        <w:sz w:val="14"/>
        <w:szCs w:val="14"/>
      </w:rPr>
      <w:instrText>Document2</w:instrText>
    </w:r>
    <w:r w:rsidRPr="008464D4">
      <w:rPr>
        <w:noProof/>
        <w:sz w:val="14"/>
        <w:szCs w:val="14"/>
      </w:rPr>
      <w:fldChar w:fldCharType="end"/>
    </w:r>
    <w:r w:rsidRPr="008464D4">
      <w:rPr>
        <w:noProof/>
        <w:sz w:val="14"/>
        <w:szCs w:val="14"/>
      </w:rPr>
      <w:instrText xml:space="preserve">  \* CHARFORMAT </w:instrText>
    </w:r>
    <w:r w:rsidRPr="008464D4">
      <w:rPr>
        <w:noProof/>
        <w:sz w:val="14"/>
        <w:szCs w:val="14"/>
      </w:rPr>
      <w:fldChar w:fldCharType="end"/>
    </w:r>
  </w:p>
  <w:p w:rsidR="006E20DA" w:rsidRDefault="006E20DA" w:rsidP="00B0671E">
    <w:pPr>
      <w:pStyle w:val="YaraFields"/>
      <w:spacing w:after="20"/>
      <w:rPr>
        <w:b/>
        <w:sz w:val="20"/>
      </w:rPr>
    </w:pPr>
  </w:p>
  <w:p w:rsidR="006E20DA" w:rsidRPr="008464D4" w:rsidRDefault="006E20DA" w:rsidP="006E20DA">
    <w:pPr>
      <w:pStyle w:val="YaraFields"/>
      <w:spacing w:after="20"/>
      <w:ind w:left="-142"/>
      <w:rPr>
        <w:b/>
        <w:sz w:val="20"/>
      </w:rPr>
    </w:pPr>
    <w:r w:rsidRPr="008464D4">
      <w:rPr>
        <w:b/>
        <w:sz w:val="20"/>
      </w:rPr>
      <w:fldChar w:fldCharType="begin"/>
    </w:r>
    <w:r w:rsidRPr="008464D4">
      <w:rPr>
        <w:b/>
        <w:sz w:val="20"/>
      </w:rPr>
      <w:instrText xml:space="preserve"> DOCPROPERTY "bd_OrgName1"  \* CHARFORMAT </w:instrText>
    </w:r>
    <w:r w:rsidRPr="008464D4">
      <w:rPr>
        <w:b/>
        <w:sz w:val="20"/>
      </w:rPr>
      <w:fldChar w:fldCharType="separate"/>
    </w:r>
    <w:r>
      <w:rPr>
        <w:b/>
        <w:sz w:val="20"/>
      </w:rPr>
      <w:t>Yara International ASA</w:t>
    </w:r>
    <w:r w:rsidRPr="008464D4">
      <w:rPr>
        <w:b/>
        <w:sz w:val="20"/>
      </w:rPr>
      <w:fldChar w:fldCharType="end"/>
    </w:r>
  </w:p>
  <w:p w:rsidR="006E20DA" w:rsidRPr="00727A8C" w:rsidRDefault="006E20DA" w:rsidP="008464D4">
    <w:pPr>
      <w:pStyle w:val="YaraFields"/>
      <w:spacing w:after="60"/>
      <w:rPr>
        <w:color w:val="FFFFFF" w:themeColor="background1"/>
        <w:sz w:val="2"/>
        <w:szCs w:val="2"/>
      </w:rPr>
    </w:pPr>
    <w:r w:rsidRPr="00B0671E">
      <w:rPr>
        <w:sz w:val="15"/>
        <w:szCs w:val="15"/>
      </w:rPr>
      <w:fldChar w:fldCharType="begin"/>
    </w:r>
    <w:r w:rsidRPr="00B0671E">
      <w:rPr>
        <w:sz w:val="15"/>
        <w:szCs w:val="15"/>
      </w:rPr>
      <w:instrText xml:space="preserve"> DOCPROPERTY "bd_OrgName2"  \* CHARFORMAT </w:instrText>
    </w:r>
    <w:r w:rsidRPr="00B0671E">
      <w:rPr>
        <w:sz w:val="15"/>
        <w:szCs w:val="15"/>
      </w:rPr>
      <w:fldChar w:fldCharType="end"/>
    </w:r>
  </w:p>
  <w:tbl>
    <w:tblPr>
      <w:tblStyle w:val="TableGrid"/>
      <w:tblW w:w="1105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28"/>
      <w:gridCol w:w="2594"/>
      <w:gridCol w:w="2594"/>
      <w:gridCol w:w="3241"/>
    </w:tblGrid>
    <w:tr w:rsidR="006E20DA" w:rsidRPr="0041382E" w:rsidTr="008340EA">
      <w:trPr>
        <w:trHeight w:val="682"/>
      </w:trPr>
      <w:tc>
        <w:tcPr>
          <w:tcW w:w="2628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noProof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 bd_lPostalAddr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Postal Address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noProof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"bd_PostalAddr1"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 xml:space="preserve">P.O. Box 2464 </w:t>
          </w:r>
          <w:proofErr w:type="spellStart"/>
          <w:r>
            <w:rPr>
              <w:sz w:val="15"/>
              <w:szCs w:val="15"/>
            </w:rPr>
            <w:t>Solli</w:t>
          </w:r>
          <w:proofErr w:type="spellEnd"/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"bd_PostalAddr2"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N-0202 Oslo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spacing w:after="20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"bd_PostalAddr3"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Norway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2594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"bd_lStreetAddr"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Visiting Address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"bd_StreetAddr1"  \* CHARFORMAT </w:instrText>
          </w:r>
          <w:r w:rsidRPr="008464D4">
            <w:rPr>
              <w:sz w:val="15"/>
              <w:szCs w:val="15"/>
            </w:rPr>
            <w:fldChar w:fldCharType="separate"/>
          </w:r>
          <w:proofErr w:type="spellStart"/>
          <w:r>
            <w:rPr>
              <w:sz w:val="15"/>
              <w:szCs w:val="15"/>
            </w:rPr>
            <w:t>Bygdøy</w:t>
          </w:r>
          <w:proofErr w:type="spellEnd"/>
          <w:r>
            <w:rPr>
              <w:sz w:val="15"/>
              <w:szCs w:val="15"/>
            </w:rPr>
            <w:t xml:space="preserve"> </w:t>
          </w:r>
          <w:proofErr w:type="spellStart"/>
          <w:r>
            <w:rPr>
              <w:sz w:val="15"/>
              <w:szCs w:val="15"/>
            </w:rPr>
            <w:t>allé</w:t>
          </w:r>
          <w:proofErr w:type="spellEnd"/>
          <w:r>
            <w:rPr>
              <w:sz w:val="15"/>
              <w:szCs w:val="15"/>
            </w:rPr>
            <w:t xml:space="preserve"> 2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"bd_StreetAddr2"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N-0257 Oslo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727A8C">
          <w:pPr>
            <w:pStyle w:val="YaraFields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"bd_StreetAddr3"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Norway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2594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"bd_lPhone"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Telephone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8464D4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"bd_Phone"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+47 24 15 70 00</w: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6E20DA" w:rsidP="00E758CF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"bd_lfax"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Telefax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spacing w:after="20"/>
            <w:rPr>
              <w:rFonts w:cs="Arial"/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"bd_Fax"  \* CHARFORMAT </w:instrText>
          </w:r>
          <w:r w:rsidRPr="008464D4">
            <w:rPr>
              <w:sz w:val="15"/>
              <w:szCs w:val="15"/>
            </w:rPr>
            <w:fldChar w:fldCharType="separate"/>
          </w:r>
          <w:r>
            <w:rPr>
              <w:sz w:val="15"/>
              <w:szCs w:val="15"/>
            </w:rPr>
            <w:t>+47 24 15 70 01</w:t>
          </w:r>
          <w:r w:rsidRPr="008464D4">
            <w:rPr>
              <w:sz w:val="15"/>
              <w:szCs w:val="15"/>
            </w:rPr>
            <w:fldChar w:fldCharType="end"/>
          </w:r>
        </w:p>
      </w:tc>
      <w:tc>
        <w:tcPr>
          <w:tcW w:w="3241" w:type="dxa"/>
        </w:tcPr>
        <w:p w:rsidR="006E20DA" w:rsidRPr="008464D4" w:rsidRDefault="006E20DA" w:rsidP="008464D4">
          <w:pPr>
            <w:pStyle w:val="YaraFields"/>
            <w:spacing w:after="20"/>
            <w:rPr>
              <w:b/>
              <w:sz w:val="2"/>
              <w:szCs w:val="2"/>
            </w:rPr>
          </w:pPr>
          <w:r w:rsidRPr="008464D4">
            <w:rPr>
              <w:b/>
              <w:sz w:val="15"/>
              <w:szCs w:val="15"/>
            </w:rPr>
            <w:fldChar w:fldCharType="begin"/>
          </w:r>
          <w:r w:rsidRPr="008464D4">
            <w:rPr>
              <w:b/>
              <w:sz w:val="15"/>
              <w:szCs w:val="15"/>
            </w:rPr>
            <w:instrText xml:space="preserve"> DOCPROPERTY "bd_lOrgNumber"  \* CHARFORMAT </w:instrText>
          </w:r>
          <w:r w:rsidRPr="008464D4">
            <w:rPr>
              <w:b/>
              <w:sz w:val="15"/>
              <w:szCs w:val="15"/>
            </w:rPr>
            <w:fldChar w:fldCharType="separate"/>
          </w:r>
          <w:r>
            <w:rPr>
              <w:b/>
              <w:sz w:val="15"/>
              <w:szCs w:val="15"/>
            </w:rPr>
            <w:t>Registration No.</w:t>
          </w:r>
          <w:r w:rsidRPr="008464D4">
            <w:rPr>
              <w:b/>
              <w:sz w:val="15"/>
              <w:szCs w:val="15"/>
            </w:rPr>
            <w:fldChar w:fldCharType="end"/>
          </w:r>
        </w:p>
        <w:p w:rsidR="006E20DA" w:rsidRPr="008464D4" w:rsidRDefault="006E20DA" w:rsidP="009C1D7B">
          <w:pPr>
            <w:pStyle w:val="YaraFields"/>
            <w:rPr>
              <w:sz w:val="2"/>
              <w:szCs w:val="2"/>
            </w:rPr>
          </w:pPr>
          <w:r w:rsidRPr="008464D4">
            <w:rPr>
              <w:sz w:val="15"/>
              <w:szCs w:val="15"/>
            </w:rPr>
            <w:fldChar w:fldCharType="begin"/>
          </w:r>
          <w:r w:rsidRPr="008464D4">
            <w:rPr>
              <w:sz w:val="15"/>
              <w:szCs w:val="15"/>
            </w:rPr>
            <w:instrText xml:space="preserve"> DOCPROPERTY "bd_Email"  \* CHARFORMAT </w:instrText>
          </w:r>
          <w:r w:rsidRPr="008464D4">
            <w:rPr>
              <w:sz w:val="15"/>
              <w:szCs w:val="15"/>
            </w:rPr>
            <w:fldChar w:fldCharType="end"/>
          </w:r>
        </w:p>
        <w:p w:rsidR="006E20DA" w:rsidRPr="008464D4" w:rsidRDefault="00CE3923" w:rsidP="0057044E">
          <w:pPr>
            <w:pStyle w:val="YaraFields"/>
            <w:rPr>
              <w:rFonts w:cs="Arial"/>
              <w:sz w:val="2"/>
              <w:szCs w:val="2"/>
            </w:rPr>
          </w:pPr>
          <w:sdt>
            <w:sdtPr>
              <w:rPr>
                <w:sz w:val="15"/>
                <w:szCs w:val="15"/>
              </w:rPr>
              <w:alias w:val="Reg No"/>
              <w:tag w:val="RegistrationNumber"/>
              <w:id w:val="-365288473"/>
              <w:placeholder>
                <w:docPart w:val="66D085FAE03B489391CD5BD680752E19"/>
              </w:placeholder>
              <w:showingPlcHdr/>
            </w:sdtPr>
            <w:sdtEndPr/>
            <w:sdtContent>
              <w:r w:rsidR="0057044E">
                <w:rPr>
                  <w:sz w:val="15"/>
                  <w:szCs w:val="15"/>
                </w:rPr>
                <w:t xml:space="preserve"> </w:t>
              </w:r>
              <w:bookmarkStart w:id="3" w:name="_GoBack"/>
              <w:bookmarkEnd w:id="3"/>
            </w:sdtContent>
          </w:sdt>
          <w:r w:rsidR="006E20DA" w:rsidRPr="008464D4">
            <w:rPr>
              <w:sz w:val="15"/>
              <w:szCs w:val="15"/>
            </w:rPr>
            <w:fldChar w:fldCharType="begin"/>
          </w:r>
          <w:r w:rsidR="006E20DA" w:rsidRPr="008464D4">
            <w:rPr>
              <w:sz w:val="15"/>
              <w:szCs w:val="15"/>
            </w:rPr>
            <w:instrText xml:space="preserve"> DOCPROPERTY "bd_</w:instrText>
          </w:r>
          <w:r w:rsidR="006E20DA" w:rsidRPr="00E758CF">
            <w:rPr>
              <w:sz w:val="15"/>
              <w:szCs w:val="15"/>
            </w:rPr>
            <w:instrText>WebAddr</w:instrText>
          </w:r>
          <w:r w:rsidR="006E20DA" w:rsidRPr="008464D4">
            <w:rPr>
              <w:sz w:val="15"/>
              <w:szCs w:val="15"/>
            </w:rPr>
            <w:instrText xml:space="preserve">"  \* CHARFORMAT </w:instrText>
          </w:r>
          <w:r w:rsidR="006E20DA" w:rsidRPr="008464D4">
            <w:rPr>
              <w:sz w:val="15"/>
              <w:szCs w:val="15"/>
            </w:rPr>
            <w:fldChar w:fldCharType="end"/>
          </w:r>
        </w:p>
      </w:tc>
    </w:tr>
  </w:tbl>
  <w:p w:rsidR="00F64C67" w:rsidRPr="001F6E01" w:rsidRDefault="00F64C67" w:rsidP="00474CD6">
    <w:pPr>
      <w:jc w:val="right"/>
      <w:rPr>
        <w:rFonts w:cs="Arial"/>
        <w:noProof/>
        <w:sz w:val="2"/>
        <w:szCs w:val="2"/>
        <w:lang w:val="fr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923" w:rsidRDefault="00CE3923" w:rsidP="00CE033C">
      <w:pPr>
        <w:pStyle w:val="YaraTableFields"/>
        <w:tabs>
          <w:tab w:val="left" w:pos="1451"/>
          <w:tab w:val="left" w:pos="2585"/>
          <w:tab w:val="left" w:pos="5102"/>
          <w:tab w:val="left" w:pos="8931"/>
        </w:tabs>
        <w:spacing w:before="140"/>
      </w:pPr>
      <w:r>
        <w:separator/>
      </w:r>
    </w:p>
  </w:footnote>
  <w:footnote w:type="continuationSeparator" w:id="0">
    <w:p w:rsidR="00CE3923" w:rsidRDefault="00CE3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997" w:rsidRDefault="00A329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134" w:type="dxa"/>
      <w:tblInd w:w="32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939"/>
      <w:gridCol w:w="1298"/>
      <w:gridCol w:w="1233"/>
      <w:gridCol w:w="65"/>
      <w:gridCol w:w="1298"/>
      <w:gridCol w:w="457"/>
      <w:gridCol w:w="844"/>
    </w:tblGrid>
    <w:tr w:rsidR="006E20DA" w:rsidRPr="00404354" w:rsidTr="006B23D3">
      <w:trPr>
        <w:trHeight w:val="142"/>
      </w:trPr>
      <w:tc>
        <w:tcPr>
          <w:tcW w:w="1939" w:type="dxa"/>
        </w:tcPr>
        <w:p w:rsidR="006E20DA" w:rsidRPr="00404354" w:rsidRDefault="006E20DA" w:rsidP="000A63A4">
          <w:pPr>
            <w:pStyle w:val="YaraFields"/>
            <w:rPr>
              <w:rFonts w:cs="Arial"/>
              <w:caps/>
              <w:noProof/>
              <w:sz w:val="15"/>
              <w:szCs w:val="15"/>
              <w:lang w:val="en-US"/>
            </w:rPr>
          </w:pPr>
        </w:p>
      </w:tc>
      <w:tc>
        <w:tcPr>
          <w:tcW w:w="2531" w:type="dxa"/>
          <w:gridSpan w:val="2"/>
          <w:noWrap/>
        </w:tcPr>
        <w:p w:rsidR="006E20DA" w:rsidRPr="00404354" w:rsidRDefault="006E20DA" w:rsidP="000A63A4">
          <w:pPr>
            <w:pStyle w:val="Yara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"bd_Access"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1820" w:type="dxa"/>
          <w:gridSpan w:val="3"/>
        </w:tcPr>
        <w:p w:rsidR="006E20DA" w:rsidRPr="00404354" w:rsidRDefault="006E20DA" w:rsidP="00102A84">
          <w:pPr>
            <w:pStyle w:val="Yara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"bd_OrgUnit"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844" w:type="dxa"/>
        </w:tcPr>
        <w:p w:rsidR="006E20DA" w:rsidRPr="00404354" w:rsidRDefault="006E20DA" w:rsidP="00954E61">
          <w:pPr>
            <w:pStyle w:val="YaraFields"/>
            <w:jc w:val="right"/>
            <w:rPr>
              <w:rFonts w:cs="Arial"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PAGE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A32997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>
            <w:rPr>
              <w:rFonts w:cs="Arial"/>
              <w:caps/>
              <w:noProof/>
              <w:sz w:val="15"/>
              <w:szCs w:val="15"/>
            </w:rPr>
            <w:t>/</w:t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NUMPAGES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A32997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</w:p>
      </w:tc>
    </w:tr>
    <w:tr w:rsidR="006E20DA" w:rsidRPr="00102A84" w:rsidTr="006B23D3">
      <w:trPr>
        <w:trHeight w:val="375"/>
      </w:trPr>
      <w:tc>
        <w:tcPr>
          <w:tcW w:w="1939" w:type="dxa"/>
        </w:tcPr>
        <w:p w:rsidR="006E20DA" w:rsidRPr="00445ADD" w:rsidRDefault="006E20DA" w:rsidP="00445ADD">
          <w:pPr>
            <w:pStyle w:val="YaraFields"/>
          </w:pPr>
        </w:p>
      </w:tc>
      <w:tc>
        <w:tcPr>
          <w:tcW w:w="5195" w:type="dxa"/>
          <w:gridSpan w:val="6"/>
          <w:noWrap/>
        </w:tcPr>
        <w:p w:rsidR="006E20DA" w:rsidRPr="004D4571" w:rsidRDefault="006E20DA" w:rsidP="00B47911">
          <w:pPr>
            <w:pStyle w:val="YaraFields"/>
            <w:tabs>
              <w:tab w:val="left" w:pos="3300"/>
            </w:tabs>
            <w:spacing w:before="120" w:after="120"/>
            <w:rPr>
              <w:caps/>
              <w:noProof/>
              <w:sz w:val="26"/>
              <w:szCs w:val="26"/>
            </w:rPr>
          </w:pPr>
          <w:r w:rsidRPr="004D4571">
            <w:rPr>
              <w:sz w:val="26"/>
              <w:szCs w:val="26"/>
            </w:rPr>
            <w:fldChar w:fldCharType="begin"/>
          </w:r>
          <w:r w:rsidRPr="004D4571">
            <w:rPr>
              <w:sz w:val="26"/>
              <w:szCs w:val="26"/>
            </w:rPr>
            <w:instrText xml:space="preserve"> DOCPROPERTY "bd_DocName"  \* CHARFORMAT </w:instrText>
          </w:r>
          <w:r w:rsidRPr="004D4571">
            <w:rPr>
              <w:sz w:val="26"/>
              <w:szCs w:val="26"/>
            </w:rPr>
            <w:fldChar w:fldCharType="separate"/>
          </w:r>
          <w:r w:rsidRPr="004D4571">
            <w:rPr>
              <w:sz w:val="26"/>
              <w:szCs w:val="26"/>
            </w:rPr>
            <w:t>Report</w:t>
          </w:r>
          <w:r w:rsidRPr="004D4571">
            <w:rPr>
              <w:sz w:val="26"/>
              <w:szCs w:val="26"/>
            </w:rPr>
            <w:fldChar w:fldCharType="end"/>
          </w:r>
        </w:p>
      </w:tc>
    </w:tr>
    <w:tr w:rsidR="00421F85" w:rsidRPr="00102A84" w:rsidTr="00421F85">
      <w:trPr>
        <w:trHeight w:val="100"/>
      </w:trPr>
      <w:tc>
        <w:tcPr>
          <w:tcW w:w="1939" w:type="dxa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1312" behindDoc="0" locked="0" layoutInCell="1" allowOverlap="1" wp14:anchorId="010A7D80" wp14:editId="0A7D52C6">
                <wp:simplePos x="0" y="0"/>
                <wp:positionH relativeFrom="column">
                  <wp:posOffset>-2088515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  <w:noWrap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2336" behindDoc="0" locked="0" layoutInCell="1" allowOverlap="1" wp14:anchorId="04DD1D0C" wp14:editId="31B00D4B">
                <wp:simplePos x="0" y="0"/>
                <wp:positionH relativeFrom="column">
                  <wp:posOffset>-3319780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  <w:gridSpan w:val="2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3360" behindDoc="0" locked="0" layoutInCell="1" allowOverlap="1" wp14:anchorId="49FAD3B8" wp14:editId="36991765">
                <wp:simplePos x="0" y="0"/>
                <wp:positionH relativeFrom="column">
                  <wp:posOffset>-4144010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98" w:type="dxa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4384" behindDoc="0" locked="0" layoutInCell="1" allowOverlap="1" wp14:anchorId="2A233BE2" wp14:editId="24BD1DCD">
                <wp:simplePos x="0" y="0"/>
                <wp:positionH relativeFrom="column">
                  <wp:posOffset>-4968240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01" w:type="dxa"/>
          <w:gridSpan w:val="2"/>
        </w:tcPr>
        <w:p w:rsidR="00421F85" w:rsidRDefault="00421F85">
          <w:r w:rsidRPr="001430F9">
            <w:rPr>
              <w:rFonts w:cs="Arial"/>
              <w:caps/>
              <w:noProof/>
              <w:sz w:val="15"/>
              <w:szCs w:val="15"/>
              <w:lang w:val="en-US"/>
            </w:rPr>
            <w:drawing>
              <wp:anchor distT="0" distB="0" distL="114300" distR="114300" simplePos="0" relativeHeight="251665408" behindDoc="0" locked="0" layoutInCell="1" allowOverlap="1" wp14:anchorId="062D0D01" wp14:editId="09589670">
                <wp:simplePos x="0" y="0"/>
                <wp:positionH relativeFrom="column">
                  <wp:posOffset>-5792470</wp:posOffset>
                </wp:positionH>
                <wp:positionV relativeFrom="paragraph">
                  <wp:posOffset>-464185</wp:posOffset>
                </wp:positionV>
                <wp:extent cx="1552575" cy="1198293"/>
                <wp:effectExtent l="0" t="0" r="0" b="190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E20DA" w:rsidRPr="00102A84" w:rsidTr="00421F85">
      <w:trPr>
        <w:trHeight w:val="62"/>
      </w:trPr>
      <w:tc>
        <w:tcPr>
          <w:tcW w:w="1939" w:type="dxa"/>
          <w:vMerge w:val="restart"/>
        </w:tcPr>
        <w:p w:rsidR="006E20DA" w:rsidRPr="00785179" w:rsidRDefault="006E20DA" w:rsidP="009D457A">
          <w:pPr>
            <w:pStyle w:val="YaraFields"/>
            <w:rPr>
              <w:rFonts w:cs="Arial"/>
              <w:noProof/>
              <w:sz w:val="2"/>
              <w:szCs w:val="2"/>
            </w:rPr>
          </w:pPr>
          <w:r w:rsidRPr="00D74F0C">
            <w:rPr>
              <w:rFonts w:cs="Arial"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noProof/>
              <w:sz w:val="15"/>
              <w:szCs w:val="15"/>
            </w:rPr>
            <w:instrText xml:space="preserve"> DOCPROPERTY "bd_</w:instrText>
          </w:r>
          <w:r>
            <w:rPr>
              <w:rFonts w:cs="Arial"/>
              <w:noProof/>
              <w:sz w:val="15"/>
              <w:szCs w:val="15"/>
            </w:rPr>
            <w:instrText>Contact</w:instrText>
          </w:r>
          <w:r w:rsidRPr="00D74F0C">
            <w:rPr>
              <w:rFonts w:cs="Arial"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noProof/>
              <w:sz w:val="15"/>
              <w:szCs w:val="15"/>
            </w:rPr>
            <w:fldChar w:fldCharType="end"/>
          </w:r>
        </w:p>
        <w:p w:rsidR="006E20DA" w:rsidRPr="00102A84" w:rsidRDefault="006E20DA" w:rsidP="009D457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D74F0C">
            <w:rPr>
              <w:rFonts w:cs="Arial"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noProof/>
              <w:sz w:val="15"/>
              <w:szCs w:val="15"/>
            </w:rPr>
            <w:instrText xml:space="preserve"> DOCPROPERTY "bd_</w:instrText>
          </w:r>
          <w:r>
            <w:rPr>
              <w:rFonts w:cs="Arial"/>
              <w:noProof/>
              <w:sz w:val="15"/>
              <w:szCs w:val="15"/>
            </w:rPr>
            <w:instrText>ContactPhone</w:instrText>
          </w:r>
          <w:r w:rsidRPr="00D74F0C">
            <w:rPr>
              <w:rFonts w:cs="Arial"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noWrap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separate"/>
          </w:r>
          <w:r>
            <w:rPr>
              <w:rFonts w:cs="Arial"/>
              <w:noProof/>
              <w:sz w:val="15"/>
              <w:szCs w:val="15"/>
            </w:rPr>
            <w:t>2015-09-17</w: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"bd_Rev"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6E20DA" w:rsidRPr="00102A84" w:rsidRDefault="006E20DA" w:rsidP="00A0279D">
          <w:pPr>
            <w:pStyle w:val="Yara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"bd_DocNo"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</w:tr>
    <w:tr w:rsidR="006E20DA" w:rsidRPr="00102A84" w:rsidTr="00421F85">
      <w:trPr>
        <w:trHeight w:val="62"/>
      </w:trPr>
      <w:tc>
        <w:tcPr>
          <w:tcW w:w="1939" w:type="dxa"/>
          <w:vMerge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  <w:noWrap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"bd_lYourDate"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5035A2">
          <w:pPr>
            <w:pStyle w:val="Yara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</w:tr>
    <w:tr w:rsidR="006E20DA" w:rsidRPr="00102A84" w:rsidTr="00421F85">
      <w:trPr>
        <w:trHeight w:val="88"/>
      </w:trPr>
      <w:tc>
        <w:tcPr>
          <w:tcW w:w="1939" w:type="dxa"/>
          <w:vMerge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</w:p>
      </w:tc>
      <w:tc>
        <w:tcPr>
          <w:tcW w:w="1298" w:type="dxa"/>
          <w:noWrap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"bd_FoC"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6E20DA" w:rsidRPr="00102A84" w:rsidRDefault="006E20DA" w:rsidP="00A0279D">
          <w:pPr>
            <w:pStyle w:val="Yara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6E20DA" w:rsidRPr="00102A84" w:rsidRDefault="006E20DA" w:rsidP="007F6E9A">
          <w:pPr>
            <w:pStyle w:val="YaraFields"/>
            <w:rPr>
              <w:rFonts w:cs="Arial"/>
              <w:noProof/>
              <w:sz w:val="15"/>
              <w:szCs w:val="15"/>
            </w:rPr>
          </w:pPr>
        </w:p>
      </w:tc>
    </w:tr>
  </w:tbl>
  <w:p w:rsidR="00404354" w:rsidRPr="004C5ACC" w:rsidRDefault="00404354" w:rsidP="00E06B08">
    <w:pPr>
      <w:rPr>
        <w:rFonts w:cs="Arial"/>
        <w:noProof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76" w:type="dxa"/>
      <w:tblInd w:w="32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00" w:firstRow="0" w:lastRow="0" w:firstColumn="0" w:lastColumn="0" w:noHBand="0" w:noVBand="0"/>
    </w:tblPr>
    <w:tblGrid>
      <w:gridCol w:w="1939"/>
      <w:gridCol w:w="3745"/>
      <w:gridCol w:w="204"/>
      <w:gridCol w:w="789"/>
      <w:gridCol w:w="1298"/>
      <w:gridCol w:w="457"/>
      <w:gridCol w:w="844"/>
    </w:tblGrid>
    <w:tr w:rsidR="00C00222" w:rsidRPr="00404354" w:rsidTr="0057044E">
      <w:trPr>
        <w:trHeight w:val="142"/>
      </w:trPr>
      <w:tc>
        <w:tcPr>
          <w:tcW w:w="1939" w:type="dxa"/>
        </w:tcPr>
        <w:p w:rsidR="00C00222" w:rsidRPr="00404354" w:rsidRDefault="00421F85" w:rsidP="000A63A4">
          <w:pPr>
            <w:pStyle w:val="YaraTableFields"/>
            <w:rPr>
              <w:rFonts w:cs="Arial"/>
              <w:caps/>
              <w:noProof/>
              <w:sz w:val="15"/>
              <w:szCs w:val="15"/>
              <w:lang w:val="en-US"/>
            </w:rPr>
          </w:pPr>
          <w:r>
            <w:rPr>
              <w:rFonts w:cs="Arial"/>
              <w:caps/>
              <w:noProof/>
              <w:snapToGrid/>
              <w:sz w:val="15"/>
              <w:szCs w:val="15"/>
              <w:lang w:val="en-US"/>
            </w:rPr>
            <w:drawing>
              <wp:anchor distT="0" distB="0" distL="114300" distR="114300" simplePos="0" relativeHeight="251659264" behindDoc="0" locked="0" layoutInCell="1" allowOverlap="1" wp14:anchorId="4DB45B63" wp14:editId="1B22C2DA">
                <wp:simplePos x="0" y="0"/>
                <wp:positionH relativeFrom="column">
                  <wp:posOffset>-2076450</wp:posOffset>
                </wp:positionH>
                <wp:positionV relativeFrom="paragraph">
                  <wp:posOffset>-12700</wp:posOffset>
                </wp:positionV>
                <wp:extent cx="1552575" cy="1198293"/>
                <wp:effectExtent l="0" t="0" r="0" b="190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nowledge grows for A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341" cy="119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49" w:type="dxa"/>
          <w:gridSpan w:val="2"/>
          <w:noWrap/>
        </w:tcPr>
        <w:p w:rsidR="00C00222" w:rsidRPr="00404354" w:rsidRDefault="00C00222" w:rsidP="000A63A4">
          <w:pPr>
            <w:pStyle w:val="YaraTable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"bd_Access"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2544" w:type="dxa"/>
          <w:gridSpan w:val="3"/>
        </w:tcPr>
        <w:p w:rsidR="00C00222" w:rsidRPr="00404354" w:rsidRDefault="00C00222" w:rsidP="00102A84">
          <w:pPr>
            <w:pStyle w:val="YaraTableFields"/>
            <w:rPr>
              <w:rFonts w:cs="Arial"/>
              <w:b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sz w:val="15"/>
              <w:szCs w:val="15"/>
            </w:rPr>
            <w:instrText xml:space="preserve"> DOCPROPERTY "bd_OrgUnit"  \* CHARFORMAT </w:instrText>
          </w:r>
          <w:r w:rsidRPr="00404354">
            <w:rPr>
              <w:rFonts w:cs="Arial"/>
              <w:caps/>
              <w:sz w:val="15"/>
              <w:szCs w:val="15"/>
            </w:rPr>
            <w:fldChar w:fldCharType="end"/>
          </w:r>
        </w:p>
      </w:tc>
      <w:tc>
        <w:tcPr>
          <w:tcW w:w="844" w:type="dxa"/>
        </w:tcPr>
        <w:p w:rsidR="00C00222" w:rsidRPr="00404354" w:rsidRDefault="00C00222" w:rsidP="00954E61">
          <w:pPr>
            <w:pStyle w:val="YaraTableFields"/>
            <w:jc w:val="right"/>
            <w:rPr>
              <w:rFonts w:cs="Arial"/>
              <w:caps/>
              <w:noProof/>
              <w:sz w:val="15"/>
              <w:szCs w:val="15"/>
            </w:rPr>
          </w:pP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PAGE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A32997">
            <w:rPr>
              <w:rFonts w:cs="Arial"/>
              <w:caps/>
              <w:noProof/>
              <w:snapToGrid/>
              <w:sz w:val="15"/>
              <w:szCs w:val="15"/>
            </w:rPr>
            <w:t>1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>
            <w:rPr>
              <w:rFonts w:cs="Arial"/>
              <w:caps/>
              <w:noProof/>
              <w:sz w:val="15"/>
              <w:szCs w:val="15"/>
            </w:rPr>
            <w:t>/</w:t>
          </w:r>
          <w:r w:rsidRPr="00404354">
            <w:rPr>
              <w:rFonts w:cs="Arial"/>
              <w:caps/>
              <w:noProof/>
              <w:sz w:val="15"/>
              <w:szCs w:val="15"/>
            </w:rPr>
            <w:t xml:space="preserve"> 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begin"/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instrText xml:space="preserve"> NUMPAGES </w:instrTex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separate"/>
          </w:r>
          <w:r w:rsidR="00A32997">
            <w:rPr>
              <w:rFonts w:cs="Arial"/>
              <w:caps/>
              <w:noProof/>
              <w:snapToGrid/>
              <w:sz w:val="15"/>
              <w:szCs w:val="15"/>
            </w:rPr>
            <w:t>2</w:t>
          </w:r>
          <w:r w:rsidRPr="00404354">
            <w:rPr>
              <w:rFonts w:cs="Arial"/>
              <w:caps/>
              <w:noProof/>
              <w:snapToGrid/>
              <w:sz w:val="15"/>
              <w:szCs w:val="15"/>
            </w:rPr>
            <w:fldChar w:fldCharType="end"/>
          </w:r>
        </w:p>
      </w:tc>
    </w:tr>
    <w:tr w:rsidR="00C00222" w:rsidRPr="00102A84" w:rsidTr="0057044E">
      <w:trPr>
        <w:trHeight w:val="375"/>
      </w:trPr>
      <w:tc>
        <w:tcPr>
          <w:tcW w:w="1939" w:type="dxa"/>
        </w:tcPr>
        <w:p w:rsidR="00C00222" w:rsidRPr="00445ADD" w:rsidRDefault="00C00222" w:rsidP="00445ADD">
          <w:pPr>
            <w:pStyle w:val="YaraTableFields"/>
          </w:pPr>
        </w:p>
      </w:tc>
      <w:tc>
        <w:tcPr>
          <w:tcW w:w="7337" w:type="dxa"/>
          <w:gridSpan w:val="6"/>
          <w:noWrap/>
        </w:tcPr>
        <w:p w:rsidR="00C00222" w:rsidRPr="004D4571" w:rsidRDefault="00C00222" w:rsidP="00B47911">
          <w:pPr>
            <w:pStyle w:val="YaraTableFields"/>
            <w:tabs>
              <w:tab w:val="left" w:pos="3300"/>
            </w:tabs>
            <w:spacing w:before="120" w:after="120"/>
            <w:rPr>
              <w:caps/>
              <w:noProof/>
              <w:sz w:val="26"/>
              <w:szCs w:val="26"/>
            </w:rPr>
          </w:pPr>
          <w:r w:rsidRPr="004D4571">
            <w:rPr>
              <w:sz w:val="26"/>
              <w:szCs w:val="26"/>
            </w:rPr>
            <w:fldChar w:fldCharType="begin"/>
          </w:r>
          <w:r w:rsidRPr="004D4571">
            <w:rPr>
              <w:sz w:val="26"/>
              <w:szCs w:val="26"/>
            </w:rPr>
            <w:instrText xml:space="preserve"> DOCPROPERTY "bd_DocName"  \* CHARFORMAT </w:instrText>
          </w:r>
          <w:r w:rsidRPr="004D4571">
            <w:rPr>
              <w:sz w:val="26"/>
              <w:szCs w:val="26"/>
            </w:rPr>
            <w:fldChar w:fldCharType="separate"/>
          </w:r>
          <w:r w:rsidR="006E20DA" w:rsidRPr="004D4571">
            <w:rPr>
              <w:sz w:val="26"/>
              <w:szCs w:val="26"/>
            </w:rPr>
            <w:t>Report</w:t>
          </w:r>
          <w:r w:rsidRPr="004D4571">
            <w:rPr>
              <w:sz w:val="26"/>
              <w:szCs w:val="26"/>
            </w:rPr>
            <w:fldChar w:fldCharType="end"/>
          </w:r>
        </w:p>
      </w:tc>
    </w:tr>
    <w:tr w:rsidR="00C00222" w:rsidRPr="00102A84" w:rsidTr="0057044E">
      <w:trPr>
        <w:trHeight w:val="100"/>
      </w:trPr>
      <w:tc>
        <w:tcPr>
          <w:tcW w:w="1939" w:type="dxa"/>
        </w:tcPr>
        <w:p w:rsidR="00C00222" w:rsidRPr="00102A84" w:rsidRDefault="00C00222" w:rsidP="00293008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D74F0C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D74F0C">
            <w:rPr>
              <w:rFonts w:cs="Arial"/>
              <w:b/>
              <w:noProof/>
              <w:sz w:val="15"/>
              <w:szCs w:val="15"/>
            </w:rPr>
            <w:instrText xml:space="preserve"> DOCPROPERTY "bd_l</w:instrText>
          </w:r>
          <w:r>
            <w:rPr>
              <w:rFonts w:cs="Arial"/>
              <w:b/>
              <w:noProof/>
              <w:sz w:val="15"/>
              <w:szCs w:val="15"/>
            </w:rPr>
            <w:instrText>Contact</w:instrText>
          </w:r>
          <w:r w:rsidRPr="00D74F0C">
            <w:rPr>
              <w:rFonts w:cs="Arial"/>
              <w:b/>
              <w:noProof/>
              <w:sz w:val="15"/>
              <w:szCs w:val="15"/>
            </w:rPr>
            <w:instrText xml:space="preserve">"  \* CHARFORMAT </w:instrText>
          </w:r>
          <w:r w:rsidRPr="00D74F0C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3745" w:type="dxa"/>
          <w:noWrap/>
        </w:tcPr>
        <w:p w:rsidR="00C00222" w:rsidRPr="00102A84" w:rsidRDefault="00C00222" w:rsidP="00293008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"bd_lOurDate"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separate"/>
          </w:r>
          <w:r w:rsidR="006E20DA">
            <w:rPr>
              <w:rFonts w:cs="Arial"/>
              <w:b/>
              <w:noProof/>
              <w:sz w:val="15"/>
              <w:szCs w:val="15"/>
            </w:rPr>
            <w:t>Our date</w: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"bd_lRev"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"bd_lDocNo"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</w:tr>
    <w:tr w:rsidR="00C00222" w:rsidRPr="00102A84" w:rsidTr="0057044E">
      <w:trPr>
        <w:trHeight w:val="252"/>
      </w:trPr>
      <w:tc>
        <w:tcPr>
          <w:tcW w:w="1939" w:type="dxa"/>
          <w:vMerge w:val="restart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3745" w:type="dxa"/>
          <w:noWrap/>
        </w:tcPr>
        <w:p w:rsidR="00C00222" w:rsidRPr="00102A84" w:rsidRDefault="00CE3923" w:rsidP="0057044E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  <w:sdt>
            <w:sdtPr>
              <w:rPr>
                <w:rFonts w:cs="Arial"/>
                <w:b/>
                <w:noProof/>
                <w:sz w:val="15"/>
                <w:szCs w:val="15"/>
              </w:rPr>
              <w:alias w:val="Our Date"/>
              <w:tag w:val="OurDate"/>
              <w:id w:val="-1246963070"/>
              <w:placeholder>
                <w:docPart w:val="7BC908F85D744C3E910E8D8201CD5461"/>
              </w:placeholder>
              <w:showingPlcHdr/>
            </w:sdtPr>
            <w:sdtEndPr/>
            <w:sdtContent>
              <w:r w:rsidR="0057044E">
                <w:rPr>
                  <w:rFonts w:cs="Arial"/>
                  <w:b/>
                  <w:noProof/>
                  <w:sz w:val="15"/>
                  <w:szCs w:val="15"/>
                </w:rPr>
                <w:t xml:space="preserve">   </w:t>
              </w:r>
            </w:sdtContent>
          </w:sdt>
          <w:r w:rsidR="00C00222"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="00C00222"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"bd_lYourDate"  \* CHARFORMAT </w:instrText>
          </w:r>
          <w:r w:rsidR="00C00222"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  <w:tc>
        <w:tcPr>
          <w:tcW w:w="1298" w:type="dxa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  <w:r w:rsidRPr="00102A84">
            <w:rPr>
              <w:rFonts w:cs="Arial"/>
              <w:b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b/>
              <w:noProof/>
              <w:sz w:val="15"/>
              <w:szCs w:val="15"/>
            </w:rPr>
            <w:instrText xml:space="preserve"> DOCPROPERTY "bd_lYourRef"  \* CHARFORMAT </w:instrText>
          </w:r>
          <w:r w:rsidRPr="00102A84">
            <w:rPr>
              <w:rFonts w:cs="Arial"/>
              <w:b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5035A2">
          <w:pPr>
            <w:pStyle w:val="YaraTableFields"/>
            <w:spacing w:before="60"/>
            <w:rPr>
              <w:rFonts w:cs="Arial"/>
              <w:b/>
              <w:noProof/>
              <w:sz w:val="15"/>
              <w:szCs w:val="15"/>
            </w:rPr>
          </w:pPr>
        </w:p>
      </w:tc>
    </w:tr>
    <w:tr w:rsidR="00C00222" w:rsidRPr="00102A84" w:rsidTr="0057044E">
      <w:trPr>
        <w:trHeight w:val="88"/>
      </w:trPr>
      <w:tc>
        <w:tcPr>
          <w:tcW w:w="1939" w:type="dxa"/>
          <w:vMerge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</w:p>
      </w:tc>
      <w:tc>
        <w:tcPr>
          <w:tcW w:w="3745" w:type="dxa"/>
          <w:noWrap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"bd_YourDate"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993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"bd_FoC"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298" w:type="dxa"/>
        </w:tcPr>
        <w:p w:rsidR="00C00222" w:rsidRPr="00102A84" w:rsidRDefault="00C00222" w:rsidP="00A0279D">
          <w:pPr>
            <w:pStyle w:val="YaraTableFields"/>
            <w:ind w:right="-97"/>
            <w:rPr>
              <w:rFonts w:cs="Arial"/>
              <w:noProof/>
              <w:sz w:val="15"/>
              <w:szCs w:val="15"/>
            </w:rPr>
          </w:pPr>
          <w:r w:rsidRPr="00102A84">
            <w:rPr>
              <w:rFonts w:cs="Arial"/>
              <w:noProof/>
              <w:sz w:val="15"/>
              <w:szCs w:val="15"/>
            </w:rPr>
            <w:fldChar w:fldCharType="begin"/>
          </w:r>
          <w:r w:rsidRPr="00102A84">
            <w:rPr>
              <w:rFonts w:cs="Arial"/>
              <w:noProof/>
              <w:sz w:val="15"/>
              <w:szCs w:val="15"/>
            </w:rPr>
            <w:instrText xml:space="preserve"> DOCPROPERTY "bd_YourRef"  \* CHARFORMAT </w:instrText>
          </w:r>
          <w:r w:rsidRPr="00102A84">
            <w:rPr>
              <w:rFonts w:cs="Arial"/>
              <w:noProof/>
              <w:sz w:val="15"/>
              <w:szCs w:val="15"/>
            </w:rPr>
            <w:fldChar w:fldCharType="end"/>
          </w:r>
        </w:p>
      </w:tc>
      <w:tc>
        <w:tcPr>
          <w:tcW w:w="1301" w:type="dxa"/>
          <w:gridSpan w:val="2"/>
        </w:tcPr>
        <w:p w:rsidR="00C00222" w:rsidRPr="00102A84" w:rsidRDefault="00C00222" w:rsidP="007F6E9A">
          <w:pPr>
            <w:pStyle w:val="YaraTableFields"/>
            <w:rPr>
              <w:rFonts w:cs="Arial"/>
              <w:noProof/>
              <w:sz w:val="15"/>
              <w:szCs w:val="15"/>
            </w:rPr>
          </w:pPr>
        </w:p>
      </w:tc>
    </w:tr>
  </w:tbl>
  <w:p w:rsidR="001F1FE1" w:rsidRPr="0035498E" w:rsidRDefault="001F1FE1" w:rsidP="00445ADD">
    <w:pPr>
      <w:pStyle w:val="YaraTableFields"/>
      <w:ind w:left="3828"/>
      <w:rPr>
        <w:noProof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6C0"/>
    <w:multiLevelType w:val="hybridMultilevel"/>
    <w:tmpl w:val="F768EBA0"/>
    <w:lvl w:ilvl="0" w:tplc="D6E827CA">
      <w:start w:val="1"/>
      <w:numFmt w:val="bullet"/>
      <w:pStyle w:val="BulletIndentY"/>
      <w:lvlText w:val=""/>
      <w:lvlJc w:val="left"/>
      <w:pPr>
        <w:ind w:left="3016" w:hanging="42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53E9"/>
    <w:multiLevelType w:val="multilevel"/>
    <w:tmpl w:val="8BF00A5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892840"/>
    <w:multiLevelType w:val="multilevel"/>
    <w:tmpl w:val="441083D0"/>
    <w:lvl w:ilvl="0">
      <w:start w:val="1"/>
      <w:numFmt w:val="decimal"/>
      <w:pStyle w:val="NumberY"/>
      <w:lvlText w:val="%1."/>
      <w:lvlJc w:val="left"/>
      <w:pPr>
        <w:tabs>
          <w:tab w:val="num" w:pos="1298"/>
        </w:tabs>
        <w:ind w:left="1724" w:hanging="42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91"/>
        </w:tabs>
        <w:ind w:left="301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36" w:hanging="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E278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D15690"/>
    <w:multiLevelType w:val="hybridMultilevel"/>
    <w:tmpl w:val="D1C621F0"/>
    <w:lvl w:ilvl="0" w:tplc="ADE49484">
      <w:start w:val="1"/>
      <w:numFmt w:val="bullet"/>
      <w:pStyle w:val="BulletY"/>
      <w:lvlText w:val=""/>
      <w:lvlJc w:val="left"/>
      <w:pPr>
        <w:ind w:left="1724" w:hanging="426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D8CB38">
      <w:start w:val="1"/>
      <w:numFmt w:val="bullet"/>
      <w:lvlText w:val=""/>
      <w:lvlJc w:val="left"/>
      <w:pPr>
        <w:tabs>
          <w:tab w:val="num" w:pos="2160"/>
        </w:tabs>
        <w:ind w:left="2084" w:hanging="284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33387"/>
    <w:multiLevelType w:val="hybridMultilevel"/>
    <w:tmpl w:val="DFCE73D2"/>
    <w:lvl w:ilvl="0" w:tplc="76ECCED0">
      <w:start w:val="1"/>
      <w:numFmt w:val="decimal"/>
      <w:pStyle w:val="NumberIndentY"/>
      <w:lvlText w:val="%1."/>
      <w:lvlJc w:val="left"/>
      <w:pPr>
        <w:ind w:left="3016" w:hanging="42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4" w:hanging="360"/>
      </w:pPr>
    </w:lvl>
    <w:lvl w:ilvl="2" w:tplc="0409001B" w:tentative="1">
      <w:start w:val="1"/>
      <w:numFmt w:val="lowerRoman"/>
      <w:lvlText w:val="%3."/>
      <w:lvlJc w:val="right"/>
      <w:pPr>
        <w:ind w:left="4754" w:hanging="180"/>
      </w:pPr>
    </w:lvl>
    <w:lvl w:ilvl="3" w:tplc="0409000F" w:tentative="1">
      <w:start w:val="1"/>
      <w:numFmt w:val="decimal"/>
      <w:lvlText w:val="%4."/>
      <w:lvlJc w:val="left"/>
      <w:pPr>
        <w:ind w:left="5474" w:hanging="360"/>
      </w:pPr>
    </w:lvl>
    <w:lvl w:ilvl="4" w:tplc="04090019" w:tentative="1">
      <w:start w:val="1"/>
      <w:numFmt w:val="lowerLetter"/>
      <w:lvlText w:val="%5."/>
      <w:lvlJc w:val="left"/>
      <w:pPr>
        <w:ind w:left="6194" w:hanging="360"/>
      </w:pPr>
    </w:lvl>
    <w:lvl w:ilvl="5" w:tplc="0409001B" w:tentative="1">
      <w:start w:val="1"/>
      <w:numFmt w:val="lowerRoman"/>
      <w:lvlText w:val="%6."/>
      <w:lvlJc w:val="right"/>
      <w:pPr>
        <w:ind w:left="6914" w:hanging="180"/>
      </w:pPr>
    </w:lvl>
    <w:lvl w:ilvl="6" w:tplc="0409000F" w:tentative="1">
      <w:start w:val="1"/>
      <w:numFmt w:val="decimal"/>
      <w:lvlText w:val="%7."/>
      <w:lvlJc w:val="left"/>
      <w:pPr>
        <w:ind w:left="7634" w:hanging="360"/>
      </w:pPr>
    </w:lvl>
    <w:lvl w:ilvl="7" w:tplc="04090019" w:tentative="1">
      <w:start w:val="1"/>
      <w:numFmt w:val="lowerLetter"/>
      <w:lvlText w:val="%8."/>
      <w:lvlJc w:val="left"/>
      <w:pPr>
        <w:ind w:left="8354" w:hanging="360"/>
      </w:pPr>
    </w:lvl>
    <w:lvl w:ilvl="8" w:tplc="0409001B" w:tentative="1">
      <w:start w:val="1"/>
      <w:numFmt w:val="lowerRoman"/>
      <w:lvlText w:val="%9."/>
      <w:lvlJc w:val="right"/>
      <w:pPr>
        <w:ind w:left="9074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0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5"/>
  </w:num>
  <w:num w:numId="22">
    <w:abstractNumId w:val="2"/>
  </w:num>
  <w:num w:numId="23">
    <w:abstractNumId w:val="4"/>
  </w:num>
  <w:num w:numId="24">
    <w:abstractNumId w:val="0"/>
  </w:num>
  <w:num w:numId="25">
    <w:abstractNumId w:val="5"/>
  </w:num>
  <w:num w:numId="26">
    <w:abstractNumId w:val="2"/>
  </w:num>
  <w:num w:numId="27">
    <w:abstractNumId w:val="4"/>
  </w:num>
  <w:num w:numId="28">
    <w:abstractNumId w:val="0"/>
  </w:num>
  <w:num w:numId="29">
    <w:abstractNumId w:val="5"/>
  </w:num>
  <w:num w:numId="30">
    <w:abstractNumId w:val="2"/>
  </w:num>
  <w:num w:numId="31">
    <w:abstractNumId w:val="4"/>
  </w:num>
  <w:num w:numId="32">
    <w:abstractNumId w:val="0"/>
  </w:num>
  <w:num w:numId="33">
    <w:abstractNumId w:val="5"/>
  </w:num>
  <w:num w:numId="34">
    <w:abstractNumId w:val="2"/>
  </w:num>
  <w:num w:numId="35">
    <w:abstractNumId w:val="4"/>
  </w:num>
  <w:num w:numId="36">
    <w:abstractNumId w:val="0"/>
  </w:num>
  <w:num w:numId="37">
    <w:abstractNumId w:val="5"/>
  </w:num>
  <w:num w:numId="38">
    <w:abstractNumId w:val="2"/>
  </w:num>
  <w:num w:numId="3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linkStyles/>
  <w:defaultTabStop w:val="129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DA"/>
    <w:rsid w:val="00006E15"/>
    <w:rsid w:val="00006E9D"/>
    <w:rsid w:val="000076BB"/>
    <w:rsid w:val="00011455"/>
    <w:rsid w:val="00012554"/>
    <w:rsid w:val="0001416D"/>
    <w:rsid w:val="00020122"/>
    <w:rsid w:val="00023C69"/>
    <w:rsid w:val="00034061"/>
    <w:rsid w:val="0003653A"/>
    <w:rsid w:val="000448B8"/>
    <w:rsid w:val="000453E7"/>
    <w:rsid w:val="000470ED"/>
    <w:rsid w:val="000503A0"/>
    <w:rsid w:val="000511D8"/>
    <w:rsid w:val="00053947"/>
    <w:rsid w:val="0005414A"/>
    <w:rsid w:val="00054A99"/>
    <w:rsid w:val="00062890"/>
    <w:rsid w:val="000642CD"/>
    <w:rsid w:val="00071220"/>
    <w:rsid w:val="00073D42"/>
    <w:rsid w:val="000750FE"/>
    <w:rsid w:val="000760D1"/>
    <w:rsid w:val="00077012"/>
    <w:rsid w:val="0007734C"/>
    <w:rsid w:val="00081BBF"/>
    <w:rsid w:val="00083FB1"/>
    <w:rsid w:val="00093A28"/>
    <w:rsid w:val="00094348"/>
    <w:rsid w:val="00095977"/>
    <w:rsid w:val="00096ABB"/>
    <w:rsid w:val="000A2585"/>
    <w:rsid w:val="000A63A4"/>
    <w:rsid w:val="000B10E6"/>
    <w:rsid w:val="000B1B84"/>
    <w:rsid w:val="000B3AAC"/>
    <w:rsid w:val="000B4875"/>
    <w:rsid w:val="000B54AE"/>
    <w:rsid w:val="000B649D"/>
    <w:rsid w:val="000C145E"/>
    <w:rsid w:val="000C3B58"/>
    <w:rsid w:val="000D485F"/>
    <w:rsid w:val="000D6DAE"/>
    <w:rsid w:val="000D7869"/>
    <w:rsid w:val="000E13CC"/>
    <w:rsid w:val="000E3EE7"/>
    <w:rsid w:val="000E4CCA"/>
    <w:rsid w:val="000E58A6"/>
    <w:rsid w:val="000F1228"/>
    <w:rsid w:val="000F13C0"/>
    <w:rsid w:val="000F7A17"/>
    <w:rsid w:val="00102A84"/>
    <w:rsid w:val="0010474C"/>
    <w:rsid w:val="00106395"/>
    <w:rsid w:val="00113672"/>
    <w:rsid w:val="00115BF6"/>
    <w:rsid w:val="0011695C"/>
    <w:rsid w:val="0012094A"/>
    <w:rsid w:val="00123FEA"/>
    <w:rsid w:val="00130EDB"/>
    <w:rsid w:val="001328B4"/>
    <w:rsid w:val="0014253F"/>
    <w:rsid w:val="00146015"/>
    <w:rsid w:val="00146EEE"/>
    <w:rsid w:val="0015098C"/>
    <w:rsid w:val="00150FF2"/>
    <w:rsid w:val="00151B1F"/>
    <w:rsid w:val="00151C63"/>
    <w:rsid w:val="001636F8"/>
    <w:rsid w:val="001640BF"/>
    <w:rsid w:val="0016795E"/>
    <w:rsid w:val="00173423"/>
    <w:rsid w:val="001738C8"/>
    <w:rsid w:val="001812CB"/>
    <w:rsid w:val="00186855"/>
    <w:rsid w:val="001942D2"/>
    <w:rsid w:val="00196C63"/>
    <w:rsid w:val="001A3356"/>
    <w:rsid w:val="001A5858"/>
    <w:rsid w:val="001A6EA5"/>
    <w:rsid w:val="001B05C1"/>
    <w:rsid w:val="001B16A6"/>
    <w:rsid w:val="001B3752"/>
    <w:rsid w:val="001B6C0A"/>
    <w:rsid w:val="001B7120"/>
    <w:rsid w:val="001B7BB0"/>
    <w:rsid w:val="001C06F8"/>
    <w:rsid w:val="001C5F69"/>
    <w:rsid w:val="001D7B4F"/>
    <w:rsid w:val="001E261F"/>
    <w:rsid w:val="001E5CFF"/>
    <w:rsid w:val="001F05E1"/>
    <w:rsid w:val="001F1FE1"/>
    <w:rsid w:val="001F3499"/>
    <w:rsid w:val="001F6DDB"/>
    <w:rsid w:val="001F6E01"/>
    <w:rsid w:val="001F7FC6"/>
    <w:rsid w:val="00202020"/>
    <w:rsid w:val="00206149"/>
    <w:rsid w:val="00214C62"/>
    <w:rsid w:val="0022005A"/>
    <w:rsid w:val="00230564"/>
    <w:rsid w:val="0023085E"/>
    <w:rsid w:val="00237D02"/>
    <w:rsid w:val="00240E1B"/>
    <w:rsid w:val="00241683"/>
    <w:rsid w:val="00244A09"/>
    <w:rsid w:val="0025134B"/>
    <w:rsid w:val="0025234C"/>
    <w:rsid w:val="0025326C"/>
    <w:rsid w:val="0026135F"/>
    <w:rsid w:val="00261693"/>
    <w:rsid w:val="00262AF9"/>
    <w:rsid w:val="00262D1F"/>
    <w:rsid w:val="00272243"/>
    <w:rsid w:val="002722B5"/>
    <w:rsid w:val="00276130"/>
    <w:rsid w:val="002769C5"/>
    <w:rsid w:val="00290A9C"/>
    <w:rsid w:val="002977CC"/>
    <w:rsid w:val="002B1BA1"/>
    <w:rsid w:val="002C3EB5"/>
    <w:rsid w:val="002C42CA"/>
    <w:rsid w:val="002D73DA"/>
    <w:rsid w:val="002E0FC3"/>
    <w:rsid w:val="002E5B8E"/>
    <w:rsid w:val="002F4069"/>
    <w:rsid w:val="002F75C4"/>
    <w:rsid w:val="00301C6A"/>
    <w:rsid w:val="00304875"/>
    <w:rsid w:val="00307DC1"/>
    <w:rsid w:val="003173F7"/>
    <w:rsid w:val="00321F21"/>
    <w:rsid w:val="0032596B"/>
    <w:rsid w:val="0034390C"/>
    <w:rsid w:val="0035498E"/>
    <w:rsid w:val="00355000"/>
    <w:rsid w:val="00360731"/>
    <w:rsid w:val="003646BF"/>
    <w:rsid w:val="0037176A"/>
    <w:rsid w:val="00376641"/>
    <w:rsid w:val="003770B2"/>
    <w:rsid w:val="00377B30"/>
    <w:rsid w:val="00385C15"/>
    <w:rsid w:val="00390E2C"/>
    <w:rsid w:val="0039334E"/>
    <w:rsid w:val="003945F8"/>
    <w:rsid w:val="0039775C"/>
    <w:rsid w:val="003A36E7"/>
    <w:rsid w:val="003A7282"/>
    <w:rsid w:val="003B0C04"/>
    <w:rsid w:val="003B7D63"/>
    <w:rsid w:val="003C1B44"/>
    <w:rsid w:val="003D169F"/>
    <w:rsid w:val="003D5DB7"/>
    <w:rsid w:val="003E2647"/>
    <w:rsid w:val="003F0817"/>
    <w:rsid w:val="003F2DA3"/>
    <w:rsid w:val="00404354"/>
    <w:rsid w:val="00404DCA"/>
    <w:rsid w:val="00406B72"/>
    <w:rsid w:val="00412523"/>
    <w:rsid w:val="00412CBB"/>
    <w:rsid w:val="004137D6"/>
    <w:rsid w:val="0041382E"/>
    <w:rsid w:val="00420172"/>
    <w:rsid w:val="00421F85"/>
    <w:rsid w:val="00422F49"/>
    <w:rsid w:val="0042366C"/>
    <w:rsid w:val="004247B4"/>
    <w:rsid w:val="004279BE"/>
    <w:rsid w:val="00437D90"/>
    <w:rsid w:val="004419BA"/>
    <w:rsid w:val="00445ADD"/>
    <w:rsid w:val="00447644"/>
    <w:rsid w:val="004567C6"/>
    <w:rsid w:val="00461203"/>
    <w:rsid w:val="00463096"/>
    <w:rsid w:val="00463539"/>
    <w:rsid w:val="0046516F"/>
    <w:rsid w:val="00465A65"/>
    <w:rsid w:val="00474CD6"/>
    <w:rsid w:val="00480BCC"/>
    <w:rsid w:val="00481528"/>
    <w:rsid w:val="00495F29"/>
    <w:rsid w:val="004A139A"/>
    <w:rsid w:val="004A4A10"/>
    <w:rsid w:val="004B0CFF"/>
    <w:rsid w:val="004B616D"/>
    <w:rsid w:val="004B6EB6"/>
    <w:rsid w:val="004C0A33"/>
    <w:rsid w:val="004C0C91"/>
    <w:rsid w:val="004C1F83"/>
    <w:rsid w:val="004C55B0"/>
    <w:rsid w:val="004C5ACC"/>
    <w:rsid w:val="004D4571"/>
    <w:rsid w:val="004D5A56"/>
    <w:rsid w:val="004D5B06"/>
    <w:rsid w:val="004D6202"/>
    <w:rsid w:val="004D7B87"/>
    <w:rsid w:val="004E3320"/>
    <w:rsid w:val="004E72D2"/>
    <w:rsid w:val="004F42E3"/>
    <w:rsid w:val="00500286"/>
    <w:rsid w:val="005035A2"/>
    <w:rsid w:val="0051465D"/>
    <w:rsid w:val="005164F8"/>
    <w:rsid w:val="0051654A"/>
    <w:rsid w:val="00516674"/>
    <w:rsid w:val="00517D73"/>
    <w:rsid w:val="005218B5"/>
    <w:rsid w:val="00522E1E"/>
    <w:rsid w:val="005300D8"/>
    <w:rsid w:val="0053023B"/>
    <w:rsid w:val="005317D4"/>
    <w:rsid w:val="00534FD0"/>
    <w:rsid w:val="00535BA1"/>
    <w:rsid w:val="0054275C"/>
    <w:rsid w:val="0054308C"/>
    <w:rsid w:val="0054354E"/>
    <w:rsid w:val="005454C0"/>
    <w:rsid w:val="00546F46"/>
    <w:rsid w:val="00547390"/>
    <w:rsid w:val="0057044E"/>
    <w:rsid w:val="005713DA"/>
    <w:rsid w:val="00584ED5"/>
    <w:rsid w:val="0058550C"/>
    <w:rsid w:val="005918A4"/>
    <w:rsid w:val="00593E55"/>
    <w:rsid w:val="005943D4"/>
    <w:rsid w:val="005946F0"/>
    <w:rsid w:val="0059701F"/>
    <w:rsid w:val="005A2ECD"/>
    <w:rsid w:val="005A5D7D"/>
    <w:rsid w:val="005B71C6"/>
    <w:rsid w:val="005C449C"/>
    <w:rsid w:val="005C5909"/>
    <w:rsid w:val="005C67DD"/>
    <w:rsid w:val="005C7AB4"/>
    <w:rsid w:val="005D2B28"/>
    <w:rsid w:val="005D3E2B"/>
    <w:rsid w:val="005D5924"/>
    <w:rsid w:val="005D609D"/>
    <w:rsid w:val="005E0AF6"/>
    <w:rsid w:val="005F5CD2"/>
    <w:rsid w:val="006032F0"/>
    <w:rsid w:val="006044EB"/>
    <w:rsid w:val="006045DB"/>
    <w:rsid w:val="006064F8"/>
    <w:rsid w:val="00607493"/>
    <w:rsid w:val="00613EC7"/>
    <w:rsid w:val="00616AAA"/>
    <w:rsid w:val="00621F4C"/>
    <w:rsid w:val="00626EF7"/>
    <w:rsid w:val="00633D71"/>
    <w:rsid w:val="00634BD6"/>
    <w:rsid w:val="00640A75"/>
    <w:rsid w:val="00641453"/>
    <w:rsid w:val="006422B8"/>
    <w:rsid w:val="00653140"/>
    <w:rsid w:val="00655B2A"/>
    <w:rsid w:val="00655C59"/>
    <w:rsid w:val="00660061"/>
    <w:rsid w:val="00660F83"/>
    <w:rsid w:val="00662109"/>
    <w:rsid w:val="00663354"/>
    <w:rsid w:val="00663F8E"/>
    <w:rsid w:val="00666892"/>
    <w:rsid w:val="00674A5E"/>
    <w:rsid w:val="0067695E"/>
    <w:rsid w:val="00680991"/>
    <w:rsid w:val="00682514"/>
    <w:rsid w:val="00682956"/>
    <w:rsid w:val="00686336"/>
    <w:rsid w:val="00686BA1"/>
    <w:rsid w:val="00686DA2"/>
    <w:rsid w:val="00690783"/>
    <w:rsid w:val="0069132A"/>
    <w:rsid w:val="00693F14"/>
    <w:rsid w:val="006A1B30"/>
    <w:rsid w:val="006B48C9"/>
    <w:rsid w:val="006C2BB3"/>
    <w:rsid w:val="006C6726"/>
    <w:rsid w:val="006C6AF1"/>
    <w:rsid w:val="006C6C64"/>
    <w:rsid w:val="006D15E7"/>
    <w:rsid w:val="006D4C81"/>
    <w:rsid w:val="006D7B08"/>
    <w:rsid w:val="006E20B2"/>
    <w:rsid w:val="006E20DA"/>
    <w:rsid w:val="006F002D"/>
    <w:rsid w:val="006F0081"/>
    <w:rsid w:val="006F4035"/>
    <w:rsid w:val="006F4226"/>
    <w:rsid w:val="00701872"/>
    <w:rsid w:val="00705240"/>
    <w:rsid w:val="00710963"/>
    <w:rsid w:val="00711C00"/>
    <w:rsid w:val="007142B7"/>
    <w:rsid w:val="00714D7C"/>
    <w:rsid w:val="0071688B"/>
    <w:rsid w:val="00716B20"/>
    <w:rsid w:val="00727A8C"/>
    <w:rsid w:val="007328E9"/>
    <w:rsid w:val="00736D60"/>
    <w:rsid w:val="00737A95"/>
    <w:rsid w:val="0074163F"/>
    <w:rsid w:val="007421C3"/>
    <w:rsid w:val="007442FC"/>
    <w:rsid w:val="00747600"/>
    <w:rsid w:val="0076683F"/>
    <w:rsid w:val="0077027A"/>
    <w:rsid w:val="00773BEA"/>
    <w:rsid w:val="00775519"/>
    <w:rsid w:val="00775DFE"/>
    <w:rsid w:val="007814DA"/>
    <w:rsid w:val="00785179"/>
    <w:rsid w:val="007858AF"/>
    <w:rsid w:val="00787233"/>
    <w:rsid w:val="0079774A"/>
    <w:rsid w:val="007A0F31"/>
    <w:rsid w:val="007A6DE9"/>
    <w:rsid w:val="007A6E7D"/>
    <w:rsid w:val="007B22B2"/>
    <w:rsid w:val="007B3FC1"/>
    <w:rsid w:val="007B62B0"/>
    <w:rsid w:val="007C1D79"/>
    <w:rsid w:val="007C1D92"/>
    <w:rsid w:val="007C5D15"/>
    <w:rsid w:val="007C5D99"/>
    <w:rsid w:val="007C6B8C"/>
    <w:rsid w:val="007D0B33"/>
    <w:rsid w:val="007D52D9"/>
    <w:rsid w:val="007D55EE"/>
    <w:rsid w:val="007D72CA"/>
    <w:rsid w:val="007E093A"/>
    <w:rsid w:val="007E444E"/>
    <w:rsid w:val="007E642D"/>
    <w:rsid w:val="007F0474"/>
    <w:rsid w:val="007F6E9A"/>
    <w:rsid w:val="007F6FCD"/>
    <w:rsid w:val="008001CC"/>
    <w:rsid w:val="00800685"/>
    <w:rsid w:val="008014F8"/>
    <w:rsid w:val="00803187"/>
    <w:rsid w:val="00806879"/>
    <w:rsid w:val="008137D9"/>
    <w:rsid w:val="00813E16"/>
    <w:rsid w:val="0081644E"/>
    <w:rsid w:val="00830376"/>
    <w:rsid w:val="00830ED8"/>
    <w:rsid w:val="00831349"/>
    <w:rsid w:val="008340EA"/>
    <w:rsid w:val="00837088"/>
    <w:rsid w:val="00837990"/>
    <w:rsid w:val="00841199"/>
    <w:rsid w:val="00850F3B"/>
    <w:rsid w:val="0085399A"/>
    <w:rsid w:val="008556B7"/>
    <w:rsid w:val="00863FCA"/>
    <w:rsid w:val="0088156D"/>
    <w:rsid w:val="00886FF9"/>
    <w:rsid w:val="008A0D07"/>
    <w:rsid w:val="008A40FC"/>
    <w:rsid w:val="008A4C79"/>
    <w:rsid w:val="008A77F2"/>
    <w:rsid w:val="008B11B7"/>
    <w:rsid w:val="008B3EC5"/>
    <w:rsid w:val="008B46E2"/>
    <w:rsid w:val="008B4B8F"/>
    <w:rsid w:val="008C2282"/>
    <w:rsid w:val="008C42ED"/>
    <w:rsid w:val="008D762C"/>
    <w:rsid w:val="008E0C27"/>
    <w:rsid w:val="008E0E30"/>
    <w:rsid w:val="008E3054"/>
    <w:rsid w:val="008F0D4B"/>
    <w:rsid w:val="008F300E"/>
    <w:rsid w:val="008F3F2F"/>
    <w:rsid w:val="008F59A2"/>
    <w:rsid w:val="008F59EC"/>
    <w:rsid w:val="00901A99"/>
    <w:rsid w:val="00905B0C"/>
    <w:rsid w:val="009127CE"/>
    <w:rsid w:val="00914644"/>
    <w:rsid w:val="0091700A"/>
    <w:rsid w:val="00917710"/>
    <w:rsid w:val="00921223"/>
    <w:rsid w:val="00922671"/>
    <w:rsid w:val="00923085"/>
    <w:rsid w:val="00925D71"/>
    <w:rsid w:val="00925DF4"/>
    <w:rsid w:val="009260A5"/>
    <w:rsid w:val="0093289D"/>
    <w:rsid w:val="00932C15"/>
    <w:rsid w:val="009334A0"/>
    <w:rsid w:val="0093509E"/>
    <w:rsid w:val="009408C2"/>
    <w:rsid w:val="00941486"/>
    <w:rsid w:val="00945CA8"/>
    <w:rsid w:val="00951434"/>
    <w:rsid w:val="009546C9"/>
    <w:rsid w:val="00954E61"/>
    <w:rsid w:val="00955B00"/>
    <w:rsid w:val="00957384"/>
    <w:rsid w:val="00965344"/>
    <w:rsid w:val="0097291B"/>
    <w:rsid w:val="009747C7"/>
    <w:rsid w:val="00975965"/>
    <w:rsid w:val="009760ED"/>
    <w:rsid w:val="00976DD3"/>
    <w:rsid w:val="00980BEA"/>
    <w:rsid w:val="009821E4"/>
    <w:rsid w:val="00993094"/>
    <w:rsid w:val="009A08CB"/>
    <w:rsid w:val="009A18AE"/>
    <w:rsid w:val="009A1BD5"/>
    <w:rsid w:val="009A7170"/>
    <w:rsid w:val="009B0BAA"/>
    <w:rsid w:val="009B125C"/>
    <w:rsid w:val="009B37A3"/>
    <w:rsid w:val="009B4EB4"/>
    <w:rsid w:val="009C1D7B"/>
    <w:rsid w:val="009C2A85"/>
    <w:rsid w:val="009C36BE"/>
    <w:rsid w:val="009C3746"/>
    <w:rsid w:val="009D38F9"/>
    <w:rsid w:val="009D457A"/>
    <w:rsid w:val="009D4582"/>
    <w:rsid w:val="009D56C5"/>
    <w:rsid w:val="009D577D"/>
    <w:rsid w:val="009F18B9"/>
    <w:rsid w:val="00A014BF"/>
    <w:rsid w:val="00A0279D"/>
    <w:rsid w:val="00A057B7"/>
    <w:rsid w:val="00A100FD"/>
    <w:rsid w:val="00A17622"/>
    <w:rsid w:val="00A22A9D"/>
    <w:rsid w:val="00A249F1"/>
    <w:rsid w:val="00A26A30"/>
    <w:rsid w:val="00A26D23"/>
    <w:rsid w:val="00A310F0"/>
    <w:rsid w:val="00A32997"/>
    <w:rsid w:val="00A3335B"/>
    <w:rsid w:val="00A37FB0"/>
    <w:rsid w:val="00A40D40"/>
    <w:rsid w:val="00A43C98"/>
    <w:rsid w:val="00A43F16"/>
    <w:rsid w:val="00A45E06"/>
    <w:rsid w:val="00A46E0F"/>
    <w:rsid w:val="00A55848"/>
    <w:rsid w:val="00A654BB"/>
    <w:rsid w:val="00A70CAF"/>
    <w:rsid w:val="00A74656"/>
    <w:rsid w:val="00A76619"/>
    <w:rsid w:val="00A772F0"/>
    <w:rsid w:val="00A8028E"/>
    <w:rsid w:val="00A90069"/>
    <w:rsid w:val="00A913E2"/>
    <w:rsid w:val="00A91F29"/>
    <w:rsid w:val="00A94399"/>
    <w:rsid w:val="00A962C3"/>
    <w:rsid w:val="00AA3B5B"/>
    <w:rsid w:val="00AA5CA5"/>
    <w:rsid w:val="00AB70AF"/>
    <w:rsid w:val="00AC6B40"/>
    <w:rsid w:val="00AE15E5"/>
    <w:rsid w:val="00AE4F72"/>
    <w:rsid w:val="00AF0FA2"/>
    <w:rsid w:val="00AF2A16"/>
    <w:rsid w:val="00B029F2"/>
    <w:rsid w:val="00B030E8"/>
    <w:rsid w:val="00B03272"/>
    <w:rsid w:val="00B0671E"/>
    <w:rsid w:val="00B07738"/>
    <w:rsid w:val="00B078F4"/>
    <w:rsid w:val="00B1083D"/>
    <w:rsid w:val="00B3182A"/>
    <w:rsid w:val="00B32B19"/>
    <w:rsid w:val="00B334B3"/>
    <w:rsid w:val="00B47911"/>
    <w:rsid w:val="00B523D7"/>
    <w:rsid w:val="00B5570A"/>
    <w:rsid w:val="00B72FD1"/>
    <w:rsid w:val="00B836AE"/>
    <w:rsid w:val="00B90A61"/>
    <w:rsid w:val="00B90ED1"/>
    <w:rsid w:val="00B91672"/>
    <w:rsid w:val="00B92246"/>
    <w:rsid w:val="00B94914"/>
    <w:rsid w:val="00BB51C2"/>
    <w:rsid w:val="00BC0011"/>
    <w:rsid w:val="00BC798F"/>
    <w:rsid w:val="00BD19E4"/>
    <w:rsid w:val="00BD5E14"/>
    <w:rsid w:val="00BE0CAF"/>
    <w:rsid w:val="00BE3794"/>
    <w:rsid w:val="00BE3F46"/>
    <w:rsid w:val="00BF5582"/>
    <w:rsid w:val="00BF6C44"/>
    <w:rsid w:val="00BF6E73"/>
    <w:rsid w:val="00C00222"/>
    <w:rsid w:val="00C05BD9"/>
    <w:rsid w:val="00C1064F"/>
    <w:rsid w:val="00C13066"/>
    <w:rsid w:val="00C24692"/>
    <w:rsid w:val="00C27377"/>
    <w:rsid w:val="00C30CDA"/>
    <w:rsid w:val="00C30E3B"/>
    <w:rsid w:val="00C323D5"/>
    <w:rsid w:val="00C35DEF"/>
    <w:rsid w:val="00C41524"/>
    <w:rsid w:val="00C425E2"/>
    <w:rsid w:val="00C42962"/>
    <w:rsid w:val="00C42C8B"/>
    <w:rsid w:val="00C4401E"/>
    <w:rsid w:val="00C55302"/>
    <w:rsid w:val="00C56FE5"/>
    <w:rsid w:val="00C60471"/>
    <w:rsid w:val="00C7395D"/>
    <w:rsid w:val="00C76B2D"/>
    <w:rsid w:val="00C77571"/>
    <w:rsid w:val="00C802BB"/>
    <w:rsid w:val="00C81436"/>
    <w:rsid w:val="00C86761"/>
    <w:rsid w:val="00C96FE2"/>
    <w:rsid w:val="00CA5293"/>
    <w:rsid w:val="00CA7AB3"/>
    <w:rsid w:val="00CB5D26"/>
    <w:rsid w:val="00CB78A1"/>
    <w:rsid w:val="00CB795B"/>
    <w:rsid w:val="00CC73FB"/>
    <w:rsid w:val="00CE033C"/>
    <w:rsid w:val="00CE3716"/>
    <w:rsid w:val="00CE3923"/>
    <w:rsid w:val="00CE3BEE"/>
    <w:rsid w:val="00CE7A17"/>
    <w:rsid w:val="00CF24FC"/>
    <w:rsid w:val="00CF2800"/>
    <w:rsid w:val="00CF514D"/>
    <w:rsid w:val="00CF7237"/>
    <w:rsid w:val="00D00B83"/>
    <w:rsid w:val="00D01BAA"/>
    <w:rsid w:val="00D026F7"/>
    <w:rsid w:val="00D0613E"/>
    <w:rsid w:val="00D13BA1"/>
    <w:rsid w:val="00D30C99"/>
    <w:rsid w:val="00D356F5"/>
    <w:rsid w:val="00D36F13"/>
    <w:rsid w:val="00D405D2"/>
    <w:rsid w:val="00D50977"/>
    <w:rsid w:val="00D57E95"/>
    <w:rsid w:val="00D62EE3"/>
    <w:rsid w:val="00D64168"/>
    <w:rsid w:val="00D66C6B"/>
    <w:rsid w:val="00D72002"/>
    <w:rsid w:val="00D74F0C"/>
    <w:rsid w:val="00D75F36"/>
    <w:rsid w:val="00D76362"/>
    <w:rsid w:val="00D90C38"/>
    <w:rsid w:val="00D93F0B"/>
    <w:rsid w:val="00D94664"/>
    <w:rsid w:val="00D94CA1"/>
    <w:rsid w:val="00D9673C"/>
    <w:rsid w:val="00DA03DF"/>
    <w:rsid w:val="00DA0EB7"/>
    <w:rsid w:val="00DB02E9"/>
    <w:rsid w:val="00DC05AA"/>
    <w:rsid w:val="00DC37A9"/>
    <w:rsid w:val="00DC3F6C"/>
    <w:rsid w:val="00DC3FBF"/>
    <w:rsid w:val="00DD0A2A"/>
    <w:rsid w:val="00DD300E"/>
    <w:rsid w:val="00DE0763"/>
    <w:rsid w:val="00DE1875"/>
    <w:rsid w:val="00DF0EFE"/>
    <w:rsid w:val="00DF4FA5"/>
    <w:rsid w:val="00E00C99"/>
    <w:rsid w:val="00E010A1"/>
    <w:rsid w:val="00E01B63"/>
    <w:rsid w:val="00E01FD4"/>
    <w:rsid w:val="00E020F4"/>
    <w:rsid w:val="00E04110"/>
    <w:rsid w:val="00E05C05"/>
    <w:rsid w:val="00E06B08"/>
    <w:rsid w:val="00E139F8"/>
    <w:rsid w:val="00E216F2"/>
    <w:rsid w:val="00E22493"/>
    <w:rsid w:val="00E25FA2"/>
    <w:rsid w:val="00E26CFB"/>
    <w:rsid w:val="00E42957"/>
    <w:rsid w:val="00E45AB8"/>
    <w:rsid w:val="00E47E0E"/>
    <w:rsid w:val="00E5259D"/>
    <w:rsid w:val="00E56B05"/>
    <w:rsid w:val="00E7119D"/>
    <w:rsid w:val="00E7522B"/>
    <w:rsid w:val="00E758CF"/>
    <w:rsid w:val="00E7654A"/>
    <w:rsid w:val="00E772EB"/>
    <w:rsid w:val="00E85293"/>
    <w:rsid w:val="00E925E3"/>
    <w:rsid w:val="00E93F6F"/>
    <w:rsid w:val="00E96B69"/>
    <w:rsid w:val="00EA6532"/>
    <w:rsid w:val="00EB24A5"/>
    <w:rsid w:val="00EB6FE8"/>
    <w:rsid w:val="00EC0DF1"/>
    <w:rsid w:val="00EC3F32"/>
    <w:rsid w:val="00EC6121"/>
    <w:rsid w:val="00ED188C"/>
    <w:rsid w:val="00ED2247"/>
    <w:rsid w:val="00ED3628"/>
    <w:rsid w:val="00EE4076"/>
    <w:rsid w:val="00EE5742"/>
    <w:rsid w:val="00EE62A3"/>
    <w:rsid w:val="00EE65EE"/>
    <w:rsid w:val="00F0085A"/>
    <w:rsid w:val="00F04BEA"/>
    <w:rsid w:val="00F0577D"/>
    <w:rsid w:val="00F11AB6"/>
    <w:rsid w:val="00F226A6"/>
    <w:rsid w:val="00F22C6D"/>
    <w:rsid w:val="00F24EBA"/>
    <w:rsid w:val="00F27D57"/>
    <w:rsid w:val="00F3002F"/>
    <w:rsid w:val="00F304E1"/>
    <w:rsid w:val="00F30B22"/>
    <w:rsid w:val="00F32337"/>
    <w:rsid w:val="00F5421F"/>
    <w:rsid w:val="00F54467"/>
    <w:rsid w:val="00F55F76"/>
    <w:rsid w:val="00F64C67"/>
    <w:rsid w:val="00F6576A"/>
    <w:rsid w:val="00F668D8"/>
    <w:rsid w:val="00F70124"/>
    <w:rsid w:val="00F71ED6"/>
    <w:rsid w:val="00F73E1C"/>
    <w:rsid w:val="00F74448"/>
    <w:rsid w:val="00F769E0"/>
    <w:rsid w:val="00F83397"/>
    <w:rsid w:val="00F8552C"/>
    <w:rsid w:val="00F867FF"/>
    <w:rsid w:val="00F96991"/>
    <w:rsid w:val="00FA0969"/>
    <w:rsid w:val="00FA7A19"/>
    <w:rsid w:val="00FB0EAB"/>
    <w:rsid w:val="00FB52EF"/>
    <w:rsid w:val="00FC1705"/>
    <w:rsid w:val="00FE0082"/>
    <w:rsid w:val="00FF49E6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:attachedTemplate r:id="relationI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875"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aliases w:val="Heading 1_Y"/>
    <w:basedOn w:val="Normal"/>
    <w:next w:val="ContentY"/>
    <w:qFormat/>
    <w:rsid w:val="000B4875"/>
    <w:pPr>
      <w:keepNext/>
      <w:numPr>
        <w:numId w:val="39"/>
      </w:numPr>
      <w:spacing w:before="480" w:after="240"/>
      <w:ind w:left="1298" w:hanging="1298"/>
      <w:outlineLvl w:val="0"/>
    </w:pPr>
    <w:rPr>
      <w:b/>
      <w:bCs/>
      <w:snapToGrid w:val="0"/>
      <w:sz w:val="24"/>
      <w:szCs w:val="32"/>
    </w:rPr>
  </w:style>
  <w:style w:type="paragraph" w:styleId="Heading2">
    <w:name w:val="heading 2"/>
    <w:aliases w:val="Heading 2_Y"/>
    <w:basedOn w:val="Heading1"/>
    <w:next w:val="ContentY"/>
    <w:link w:val="Heading2Char"/>
    <w:qFormat/>
    <w:rsid w:val="000B4875"/>
    <w:pPr>
      <w:numPr>
        <w:ilvl w:val="1"/>
      </w:numPr>
      <w:spacing w:before="240" w:after="120"/>
      <w:ind w:left="1298" w:hanging="1298"/>
      <w:outlineLvl w:val="1"/>
    </w:pPr>
    <w:rPr>
      <w:szCs w:val="28"/>
    </w:rPr>
  </w:style>
  <w:style w:type="paragraph" w:styleId="Heading3">
    <w:name w:val="heading 3"/>
    <w:aliases w:val="Heading 3_Y"/>
    <w:basedOn w:val="Heading1"/>
    <w:next w:val="ContentY"/>
    <w:link w:val="Heading3Char"/>
    <w:qFormat/>
    <w:rsid w:val="000B4875"/>
    <w:pPr>
      <w:numPr>
        <w:ilvl w:val="2"/>
      </w:numPr>
      <w:spacing w:before="120" w:after="120"/>
      <w:ind w:left="1298" w:hanging="1298"/>
      <w:outlineLvl w:val="2"/>
    </w:pPr>
    <w:rPr>
      <w:szCs w:val="26"/>
    </w:rPr>
  </w:style>
  <w:style w:type="paragraph" w:styleId="Heading4">
    <w:name w:val="heading 4"/>
    <w:aliases w:val="Heading 4_Y"/>
    <w:basedOn w:val="Heading1"/>
    <w:next w:val="ContentY"/>
    <w:qFormat/>
    <w:rsid w:val="000B4875"/>
    <w:pPr>
      <w:numPr>
        <w:ilvl w:val="3"/>
      </w:numPr>
      <w:spacing w:before="120" w:after="0"/>
      <w:ind w:left="1298" w:hanging="1298"/>
      <w:outlineLvl w:val="3"/>
    </w:pPr>
    <w:rPr>
      <w:bCs w:val="0"/>
      <w:snapToGrid/>
      <w:szCs w:val="28"/>
      <w:lang w:eastAsia="nb-NO"/>
    </w:rPr>
  </w:style>
  <w:style w:type="paragraph" w:styleId="Heading5">
    <w:name w:val="heading 5"/>
    <w:basedOn w:val="Heading4"/>
    <w:next w:val="ContentY"/>
    <w:rsid w:val="000B4875"/>
    <w:pPr>
      <w:numPr>
        <w:ilvl w:val="4"/>
      </w:numPr>
      <w:ind w:left="1298" w:hanging="1298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rsid w:val="000B4875"/>
    <w:pPr>
      <w:numPr>
        <w:ilvl w:val="5"/>
        <w:numId w:val="39"/>
      </w:numPr>
      <w:tabs>
        <w:tab w:val="left" w:pos="3828"/>
        <w:tab w:val="left" w:pos="7371"/>
      </w:tabs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0B4875"/>
    <w:pPr>
      <w:numPr>
        <w:ilvl w:val="6"/>
        <w:numId w:val="39"/>
      </w:numPr>
      <w:tabs>
        <w:tab w:val="left" w:pos="3828"/>
        <w:tab w:val="left" w:pos="7371"/>
      </w:tabs>
      <w:spacing w:before="240" w:after="60"/>
      <w:outlineLvl w:val="6"/>
    </w:pPr>
  </w:style>
  <w:style w:type="paragraph" w:styleId="Heading8">
    <w:name w:val="heading 8"/>
    <w:basedOn w:val="Normal"/>
    <w:next w:val="Normal"/>
    <w:rsid w:val="000B4875"/>
    <w:pPr>
      <w:numPr>
        <w:ilvl w:val="7"/>
        <w:numId w:val="39"/>
      </w:numPr>
      <w:tabs>
        <w:tab w:val="left" w:pos="3828"/>
        <w:tab w:val="left" w:pos="7371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0B4875"/>
    <w:pPr>
      <w:numPr>
        <w:ilvl w:val="8"/>
        <w:numId w:val="39"/>
      </w:numPr>
      <w:tabs>
        <w:tab w:val="left" w:pos="3828"/>
        <w:tab w:val="left" w:pos="7371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B4875"/>
  </w:style>
  <w:style w:type="paragraph" w:styleId="Footer">
    <w:name w:val="footer"/>
    <w:basedOn w:val="Normal"/>
    <w:semiHidden/>
    <w:rsid w:val="000B4875"/>
    <w:pPr>
      <w:tabs>
        <w:tab w:val="center" w:pos="4536"/>
        <w:tab w:val="right" w:pos="9072"/>
      </w:tabs>
    </w:pPr>
  </w:style>
  <w:style w:type="paragraph" w:customStyle="1" w:styleId="BulletY">
    <w:name w:val="Bullet_Y"/>
    <w:basedOn w:val="ContentY"/>
    <w:qFormat/>
    <w:rsid w:val="000B4875"/>
    <w:pPr>
      <w:numPr>
        <w:numId w:val="3"/>
      </w:numPr>
    </w:pPr>
    <w:rPr>
      <w:szCs w:val="20"/>
    </w:rPr>
  </w:style>
  <w:style w:type="paragraph" w:customStyle="1" w:styleId="YaraTableFields">
    <w:name w:val="YaraTableFields"/>
    <w:link w:val="YaraTableFieldsChar"/>
    <w:qFormat/>
    <w:rsid w:val="000B4875"/>
    <w:rPr>
      <w:rFonts w:ascii="Arial" w:hAnsi="Arial"/>
      <w:snapToGrid w:val="0"/>
      <w:sz w:val="22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B4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875"/>
    <w:rPr>
      <w:rFonts w:ascii="Arial" w:hAnsi="Arial"/>
      <w:sz w:val="22"/>
      <w:szCs w:val="24"/>
      <w:lang w:val="en-GB" w:eastAsia="en-US"/>
    </w:rPr>
  </w:style>
  <w:style w:type="paragraph" w:customStyle="1" w:styleId="BulletIndentY">
    <w:name w:val="BulletIndent_Y"/>
    <w:basedOn w:val="BulletY"/>
    <w:qFormat/>
    <w:rsid w:val="000B4875"/>
    <w:pPr>
      <w:numPr>
        <w:numId w:val="4"/>
      </w:numPr>
    </w:pPr>
  </w:style>
  <w:style w:type="paragraph" w:customStyle="1" w:styleId="NumberIndentY">
    <w:name w:val="NumberIndent_Y"/>
    <w:basedOn w:val="NumberY"/>
    <w:qFormat/>
    <w:rsid w:val="000B4875"/>
    <w:pPr>
      <w:numPr>
        <w:numId w:val="5"/>
      </w:numPr>
    </w:pPr>
    <w:rPr>
      <w:snapToGrid w:val="0"/>
      <w:szCs w:val="20"/>
    </w:rPr>
  </w:style>
  <w:style w:type="paragraph" w:customStyle="1" w:styleId="ContentY">
    <w:name w:val="Content_Y"/>
    <w:link w:val="ContentYChar"/>
    <w:qFormat/>
    <w:rsid w:val="000B4875"/>
    <w:pPr>
      <w:ind w:left="1298" w:right="737"/>
    </w:pPr>
    <w:rPr>
      <w:rFonts w:ascii="Arial" w:hAnsi="Arial"/>
      <w:snapToGrid w:val="0"/>
      <w:sz w:val="22"/>
      <w:szCs w:val="24"/>
      <w:lang w:val="en-GB" w:eastAsia="en-US"/>
    </w:rPr>
  </w:style>
  <w:style w:type="paragraph" w:customStyle="1" w:styleId="NumberY">
    <w:name w:val="Number_Y"/>
    <w:basedOn w:val="ContentY"/>
    <w:qFormat/>
    <w:rsid w:val="000B4875"/>
    <w:pPr>
      <w:numPr>
        <w:numId w:val="6"/>
      </w:numPr>
    </w:pPr>
    <w:rPr>
      <w:snapToGrid/>
    </w:rPr>
  </w:style>
  <w:style w:type="paragraph" w:styleId="TOC1">
    <w:name w:val="toc 1"/>
    <w:basedOn w:val="Normal"/>
    <w:next w:val="Normal"/>
    <w:autoRedefine/>
    <w:uiPriority w:val="39"/>
    <w:rsid w:val="000B4875"/>
    <w:pPr>
      <w:tabs>
        <w:tab w:val="left" w:pos="1304"/>
        <w:tab w:val="right" w:leader="dot" w:pos="9639"/>
      </w:tabs>
    </w:pPr>
    <w:rPr>
      <w:b/>
      <w:bCs/>
    </w:rPr>
  </w:style>
  <w:style w:type="paragraph" w:styleId="TOC2">
    <w:name w:val="toc 2"/>
    <w:basedOn w:val="TOC1"/>
    <w:next w:val="Normal"/>
    <w:autoRedefine/>
    <w:uiPriority w:val="39"/>
    <w:rsid w:val="000B4875"/>
    <w:rPr>
      <w:b w:val="0"/>
    </w:rPr>
  </w:style>
  <w:style w:type="paragraph" w:styleId="TOC3">
    <w:name w:val="toc 3"/>
    <w:basedOn w:val="TOC2"/>
    <w:next w:val="Normal"/>
    <w:autoRedefine/>
    <w:uiPriority w:val="39"/>
    <w:rsid w:val="000B4875"/>
  </w:style>
  <w:style w:type="character" w:styleId="Hyperlink">
    <w:name w:val="Hyperlink"/>
    <w:basedOn w:val="DefaultParagraphFont"/>
    <w:uiPriority w:val="99"/>
    <w:rsid w:val="000B48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7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0B48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tIndentY">
    <w:name w:val="ContentIndent_Y"/>
    <w:basedOn w:val="ContentY"/>
    <w:link w:val="ContentIndentYChar"/>
    <w:qFormat/>
    <w:rsid w:val="000B4875"/>
    <w:pPr>
      <w:ind w:left="2594"/>
    </w:pPr>
    <w:rPr>
      <w:szCs w:val="20"/>
    </w:rPr>
  </w:style>
  <w:style w:type="character" w:customStyle="1" w:styleId="ContentIndentYChar">
    <w:name w:val="ContentIndent_Y Char"/>
    <w:basedOn w:val="DefaultParagraphFont"/>
    <w:link w:val="ContentIndentY"/>
    <w:rsid w:val="000B4875"/>
    <w:rPr>
      <w:rFonts w:ascii="Arial" w:hAnsi="Arial"/>
      <w:snapToGrid w:val="0"/>
      <w:sz w:val="22"/>
      <w:lang w:val="en-GB" w:eastAsia="en-US"/>
    </w:rPr>
  </w:style>
  <w:style w:type="paragraph" w:styleId="Title">
    <w:name w:val="Title"/>
    <w:aliases w:val="Title_Y"/>
    <w:basedOn w:val="Normal"/>
    <w:next w:val="ContentY"/>
    <w:link w:val="TitleChar"/>
    <w:uiPriority w:val="10"/>
    <w:qFormat/>
    <w:rsid w:val="000B4875"/>
    <w:pPr>
      <w:spacing w:after="300"/>
      <w:contextualSpacing/>
    </w:pPr>
    <w:rPr>
      <w:rFonts w:eastAsiaTheme="majorEastAsia" w:cstheme="majorBidi"/>
      <w:b/>
      <w:color w:val="78A22F" w:themeColor="accent3"/>
      <w:sz w:val="40"/>
      <w:szCs w:val="52"/>
    </w:rPr>
  </w:style>
  <w:style w:type="character" w:customStyle="1" w:styleId="TitleChar">
    <w:name w:val="Title Char"/>
    <w:aliases w:val="Title_Y Char"/>
    <w:basedOn w:val="DefaultParagraphFont"/>
    <w:link w:val="Title"/>
    <w:uiPriority w:val="10"/>
    <w:rsid w:val="000B4875"/>
    <w:rPr>
      <w:rFonts w:ascii="Arial" w:eastAsiaTheme="majorEastAsia" w:hAnsi="Arial" w:cstheme="majorBidi"/>
      <w:b/>
      <w:color w:val="78A22F" w:themeColor="accent3"/>
      <w:sz w:val="40"/>
      <w:szCs w:val="52"/>
      <w:lang w:val="en-GB" w:eastAsia="en-US"/>
    </w:rPr>
  </w:style>
  <w:style w:type="paragraph" w:styleId="ListParagraph">
    <w:name w:val="List Paragraph"/>
    <w:basedOn w:val="Normal"/>
    <w:uiPriority w:val="34"/>
    <w:rsid w:val="000B4875"/>
    <w:pPr>
      <w:ind w:left="720"/>
      <w:contextualSpacing/>
    </w:pPr>
  </w:style>
  <w:style w:type="paragraph" w:customStyle="1" w:styleId="ContentOutdentY">
    <w:name w:val="ContentOutdent_Y"/>
    <w:basedOn w:val="ContentY"/>
    <w:link w:val="ContentOutdentYChar"/>
    <w:qFormat/>
    <w:rsid w:val="000B4875"/>
    <w:pPr>
      <w:ind w:left="0"/>
    </w:pPr>
  </w:style>
  <w:style w:type="character" w:customStyle="1" w:styleId="YaraTableFieldsChar">
    <w:name w:val="YaraTableFields Char"/>
    <w:basedOn w:val="DefaultParagraphFont"/>
    <w:link w:val="YaraTableFields"/>
    <w:rsid w:val="000B4875"/>
    <w:rPr>
      <w:rFonts w:ascii="Arial" w:hAnsi="Arial"/>
      <w:snapToGrid w:val="0"/>
      <w:sz w:val="22"/>
      <w:lang w:val="en-GB" w:eastAsia="en-US"/>
    </w:rPr>
  </w:style>
  <w:style w:type="character" w:customStyle="1" w:styleId="ContentYChar">
    <w:name w:val="Content_Y Char"/>
    <w:basedOn w:val="YaraTableFieldsChar"/>
    <w:link w:val="ContentY"/>
    <w:rsid w:val="000B4875"/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ContentOutdentYChar">
    <w:name w:val="ContentOutdent_Y Char"/>
    <w:basedOn w:val="ContentYChar"/>
    <w:link w:val="ContentOutdentY"/>
    <w:rsid w:val="000B4875"/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Heading2Char">
    <w:name w:val="Heading 2 Char"/>
    <w:aliases w:val="Heading 2_Y Char"/>
    <w:basedOn w:val="DefaultParagraphFont"/>
    <w:link w:val="Heading2"/>
    <w:rsid w:val="000B4875"/>
    <w:rPr>
      <w:rFonts w:ascii="Arial" w:hAnsi="Arial"/>
      <w:b/>
      <w:bCs/>
      <w:snapToGrid w:val="0"/>
      <w:sz w:val="24"/>
      <w:szCs w:val="28"/>
      <w:lang w:val="en-GB" w:eastAsia="en-US"/>
    </w:rPr>
  </w:style>
  <w:style w:type="character" w:customStyle="1" w:styleId="Heading3Char">
    <w:name w:val="Heading 3 Char"/>
    <w:aliases w:val="Heading 3_Y Char"/>
    <w:basedOn w:val="DefaultParagraphFont"/>
    <w:link w:val="Heading3"/>
    <w:rsid w:val="000B4875"/>
    <w:rPr>
      <w:rFonts w:ascii="Arial" w:hAnsi="Arial"/>
      <w:b/>
      <w:bCs/>
      <w:snapToGrid w:val="0"/>
      <w:sz w:val="24"/>
      <w:szCs w:val="26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875"/>
    <w:pPr>
      <w:keepLines/>
      <w:numPr>
        <w:numId w:val="0"/>
      </w:numPr>
      <w:spacing w:after="0"/>
      <w:ind w:left="1264" w:hanging="1264"/>
      <w:outlineLvl w:val="9"/>
    </w:pPr>
    <w:rPr>
      <w:rFonts w:eastAsiaTheme="majorEastAsia" w:cstheme="majorBidi"/>
      <w:snapToGrid/>
      <w:szCs w:val="28"/>
      <w:lang w:val="en-US"/>
    </w:rPr>
  </w:style>
  <w:style w:type="paragraph" w:styleId="TOC4">
    <w:name w:val="toc 4"/>
    <w:basedOn w:val="TOC3"/>
    <w:next w:val="Normal"/>
    <w:autoRedefine/>
    <w:uiPriority w:val="39"/>
    <w:unhideWhenUsed/>
    <w:rsid w:val="000B4875"/>
    <w:pPr>
      <w:tabs>
        <w:tab w:val="left" w:pos="1540"/>
      </w:tabs>
    </w:pPr>
  </w:style>
  <w:style w:type="paragraph" w:styleId="Caption">
    <w:name w:val="caption"/>
    <w:basedOn w:val="Normal"/>
    <w:next w:val="Normal"/>
    <w:uiPriority w:val="35"/>
    <w:unhideWhenUsed/>
    <w:rsid w:val="000B4875"/>
    <w:pPr>
      <w:ind w:left="1298" w:right="737"/>
    </w:pPr>
    <w:rPr>
      <w:rFonts w:cs="Arial"/>
      <w:bCs/>
      <w:szCs w:val="22"/>
    </w:rPr>
  </w:style>
  <w:style w:type="paragraph" w:customStyle="1" w:styleId="Content">
    <w:name w:val="Content"/>
    <w:link w:val="ContentChar"/>
    <w:qFormat/>
    <w:rsid w:val="000B4875"/>
    <w:pPr>
      <w:ind w:left="1298" w:right="737"/>
    </w:pPr>
    <w:rPr>
      <w:rFonts w:ascii="Arial" w:hAnsi="Arial"/>
      <w:snapToGrid w:val="0"/>
      <w:sz w:val="22"/>
      <w:szCs w:val="24"/>
      <w:lang w:val="en-GB" w:eastAsia="en-US"/>
    </w:rPr>
  </w:style>
  <w:style w:type="character" w:customStyle="1" w:styleId="ContentChar">
    <w:name w:val="Content Char"/>
    <w:basedOn w:val="YaraTableFieldsChar"/>
    <w:link w:val="Content"/>
    <w:rsid w:val="000B4875"/>
    <w:rPr>
      <w:rFonts w:ascii="Arial" w:hAnsi="Arial"/>
      <w:snapToGrid w:val="0"/>
      <w:sz w:val="22"/>
      <w:szCs w:val="24"/>
      <w:lang w:val="en-GB" w:eastAsia="en-US"/>
    </w:rPr>
  </w:style>
  <w:style w:type="paragraph" w:customStyle="1" w:styleId="TitleBlack">
    <w:name w:val="Title_Black"/>
    <w:basedOn w:val="Normal"/>
    <w:next w:val="ContentY"/>
    <w:link w:val="TitleBlackChar"/>
    <w:qFormat/>
    <w:rsid w:val="000B4875"/>
    <w:pPr>
      <w:spacing w:after="300"/>
      <w:contextualSpacing/>
    </w:pPr>
    <w:rPr>
      <w:rFonts w:eastAsiaTheme="majorEastAsia" w:cstheme="majorBidi"/>
      <w:b/>
      <w:color w:val="78A22F" w:themeColor="accent3"/>
      <w:sz w:val="40"/>
    </w:rPr>
  </w:style>
  <w:style w:type="paragraph" w:customStyle="1" w:styleId="TitleBig">
    <w:name w:val="Title_Big"/>
    <w:basedOn w:val="Normal"/>
    <w:next w:val="Normal"/>
    <w:link w:val="TitleBigChar"/>
    <w:qFormat/>
    <w:rsid w:val="000B4875"/>
    <w:pPr>
      <w:spacing w:after="300"/>
      <w:contextualSpacing/>
    </w:pPr>
    <w:rPr>
      <w:b/>
      <w:color w:val="78A22F" w:themeColor="accent3"/>
      <w:sz w:val="48"/>
      <w:szCs w:val="48"/>
    </w:rPr>
  </w:style>
  <w:style w:type="character" w:customStyle="1" w:styleId="TitleBlackChar">
    <w:name w:val="Title_Black Char"/>
    <w:basedOn w:val="TitleChar"/>
    <w:link w:val="TitleBlack"/>
    <w:rsid w:val="000B4875"/>
    <w:rPr>
      <w:rFonts w:ascii="Arial" w:eastAsiaTheme="majorEastAsia" w:hAnsi="Arial" w:cstheme="majorBidi"/>
      <w:b/>
      <w:color w:val="78A22F" w:themeColor="accent3"/>
      <w:sz w:val="40"/>
      <w:szCs w:val="24"/>
      <w:lang w:val="en-GB" w:eastAsia="en-US"/>
    </w:rPr>
  </w:style>
  <w:style w:type="character" w:customStyle="1" w:styleId="TitleBigChar">
    <w:name w:val="Title_Big Char"/>
    <w:basedOn w:val="DefaultParagraphFont"/>
    <w:link w:val="TitleBig"/>
    <w:rsid w:val="000B4875"/>
    <w:rPr>
      <w:rFonts w:ascii="Arial" w:hAnsi="Arial"/>
      <w:b/>
      <w:color w:val="78A22F" w:themeColor="accent3"/>
      <w:sz w:val="48"/>
      <w:szCs w:val="48"/>
      <w:lang w:val="en-GB" w:eastAsia="en-US"/>
    </w:rPr>
  </w:style>
  <w:style w:type="paragraph" w:customStyle="1" w:styleId="YaraFields">
    <w:name w:val="YaraFields"/>
    <w:link w:val="YaraFieldsChar"/>
    <w:qFormat/>
    <w:rsid w:val="000B4875"/>
    <w:rPr>
      <w:rFonts w:ascii="Arial" w:hAnsi="Arial"/>
      <w:snapToGrid w:val="0"/>
      <w:sz w:val="22"/>
      <w:lang w:val="en-GB" w:eastAsia="en-US"/>
    </w:rPr>
  </w:style>
  <w:style w:type="character" w:customStyle="1" w:styleId="YaraFieldsChar">
    <w:name w:val="YaraFields Char"/>
    <w:basedOn w:val="DefaultParagraphFont"/>
    <w:link w:val="YaraFields"/>
    <w:rsid w:val="000B4875"/>
    <w:rPr>
      <w:rFonts w:ascii="Arial" w:hAnsi="Arial"/>
      <w:snapToGrid w:val="0"/>
      <w:sz w:val="2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34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tyles" Target="/word/styles.xml" Id="rId8" /><Relationship Type="http://schemas.openxmlformats.org/officeDocument/2006/relationships/header" Target="/word/header1.xml" Id="rId13" /><Relationship Type="http://schemas.openxmlformats.org/officeDocument/2006/relationships/footer" Target="/word/footer3.xml" Id="rId18" /><Relationship Type="http://schemas.openxmlformats.org/officeDocument/2006/relationships/customXml" Target="/customXml/item3.xml" Id="rId3" /><Relationship Type="http://schemas.openxmlformats.org/officeDocument/2006/relationships/theme" Target="/word/theme/theme1.xml" Id="rId21" /><Relationship Type="http://schemas.openxmlformats.org/officeDocument/2006/relationships/numbering" Target="/word/numbering.xml" Id="rId7" /><Relationship Type="http://schemas.openxmlformats.org/officeDocument/2006/relationships/endnotes" Target="/word/endnotes.xml" Id="rId12" /><Relationship Type="http://schemas.openxmlformats.org/officeDocument/2006/relationships/header" Target="/word/header3.xml" Id="rId17" /><Relationship Type="http://schemas.openxmlformats.org/officeDocument/2006/relationships/customXml" Target="/customXml/item2.xml" Id="rId2" /><Relationship Type="http://schemas.openxmlformats.org/officeDocument/2006/relationships/footer" Target="/word/footer2.xml" Id="rId16" /><Relationship Type="http://schemas.openxmlformats.org/officeDocument/2006/relationships/glossaryDocument" Target="/word/glossary/document.xml" Id="rId20" /><Relationship Type="http://schemas.openxmlformats.org/officeDocument/2006/relationships/customXml" Target="/customXml/item1.xml" Id="rId1" /><Relationship Type="http://schemas.openxmlformats.org/officeDocument/2006/relationships/customXml" Target="/customXml/item6.xml" Id="rId6" /><Relationship Type="http://schemas.openxmlformats.org/officeDocument/2006/relationships/footnotes" Target="/word/footnotes.xml" Id="rId11" /><Relationship Type="http://schemas.openxmlformats.org/officeDocument/2006/relationships/customXml" Target="/customXml/item5.xml" Id="rId5" /><Relationship Type="http://schemas.openxmlformats.org/officeDocument/2006/relationships/footer" Target="/word/footer1.xml" Id="rId15" /><Relationship Type="http://schemas.openxmlformats.org/officeDocument/2006/relationships/webSettings" Target="/word/webSettings.xml" Id="rId10" /><Relationship Type="http://schemas.openxmlformats.org/officeDocument/2006/relationships/fontTable" Target="/word/fontTable.xml" Id="rId19" /><Relationship Type="http://schemas.openxmlformats.org/officeDocument/2006/relationships/customXml" Target="/customXml/item4.xml" Id="rId4" /><Relationship Type="http://schemas.openxmlformats.org/officeDocument/2006/relationships/settings" Target="/word/settings.xml" Id="rId9" /><Relationship Type="http://schemas.openxmlformats.org/officeDocument/2006/relationships/header" Target="/word/head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users\326760.cts\documents\visual studio 2015\Projects\OfficeDocumentGeneration\Templates\YaraDocReport.dotx" TargetMode="External" Id="relationI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00301ECA2447329A6D94EFB273F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5AEE-6D60-42AB-8F45-7EE370909D3D}"/>
      </w:docPartPr>
      <w:docPartBody>
        <w:p w:rsidR="00B76C87" w:rsidRDefault="0012630A" w:rsidP="0012630A">
          <w:pPr>
            <w:pStyle w:val="CD00301ECA2447329A6D94EFB273F7A86"/>
          </w:pPr>
          <w:r>
            <w:rPr>
              <w:rFonts w:cs="Arial"/>
              <w:noProof/>
              <w:szCs w:val="22"/>
            </w:rPr>
            <w:t xml:space="preserve"> </w:t>
          </w:r>
        </w:p>
      </w:docPartBody>
    </w:docPart>
    <w:docPart>
      <w:docPartPr>
        <w:name w:val="0862BBFB333F4B15B62958A5BFECE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CA73-7782-4FA5-8FB0-4CE8775F3EFB}"/>
      </w:docPartPr>
      <w:docPartBody>
        <w:p w:rsidR="00B76C87" w:rsidRDefault="0012630A" w:rsidP="0012630A">
          <w:pPr>
            <w:pStyle w:val="0862BBFB333F4B15B62958A5BFECEDA75"/>
          </w:pPr>
          <w:r>
            <w:rPr>
              <w:rFonts w:cs="Arial"/>
              <w:noProof/>
              <w:szCs w:val="22"/>
            </w:rPr>
            <w:t xml:space="preserve"> </w:t>
          </w:r>
        </w:p>
      </w:docPartBody>
    </w:docPart>
    <w:docPart>
      <w:docPartPr>
        <w:name w:val="2F66CA2F7BFE492186D6F7BBE96B9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1AE8A-02A9-4831-94D0-876993F63B1F}"/>
      </w:docPartPr>
      <w:docPartBody>
        <w:p w:rsidR="00B76C87" w:rsidRDefault="0012630A" w:rsidP="0012630A">
          <w:pPr>
            <w:pStyle w:val="2F66CA2F7BFE492186D6F7BBE96B9C8A4"/>
          </w:pPr>
          <w:r>
            <w:rPr>
              <w:b/>
            </w:rPr>
            <w:t xml:space="preserve"> </w:t>
          </w:r>
        </w:p>
      </w:docPartBody>
    </w:docPart>
    <w:docPart>
      <w:docPartPr>
        <w:name w:val="F1A0A47FC44E4326AA3B83EC6272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032EB-EB15-4159-941E-57B56AB512C3}"/>
      </w:docPartPr>
      <w:docPartBody>
        <w:p w:rsidR="00B76C87" w:rsidRDefault="0012630A" w:rsidP="00173B1B">
          <w:pPr>
            <w:pStyle w:val="F1A0A47FC44E4326AA3B83EC6272452A"/>
          </w:pPr>
          <w:r>
            <w:t xml:space="preserve"> </w:t>
          </w:r>
        </w:p>
      </w:docPartBody>
    </w:docPart>
    <w:docPart>
      <w:docPartPr>
        <w:name w:val="3CA1031B380B4991A2A37E3084510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B98D-914F-42C6-85D0-224B8A56FABD}"/>
      </w:docPartPr>
      <w:docPartBody>
        <w:p w:rsidR="00B76C87" w:rsidRDefault="0012630A" w:rsidP="00173B1B">
          <w:pPr>
            <w:pStyle w:val="3CA1031B380B4991A2A37E3084510173"/>
          </w:pPr>
          <w:r>
            <w:t xml:space="preserve"> </w:t>
          </w:r>
        </w:p>
      </w:docPartBody>
    </w:docPart>
    <w:docPart>
      <w:docPartPr>
        <w:name w:val="96CDFA4C5AB74A6F89DC81E3B8D38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8932-1727-4341-849D-EA1E70215CC0}"/>
      </w:docPartPr>
      <w:docPartBody>
        <w:p w:rsidR="00B76C87" w:rsidRDefault="0012630A" w:rsidP="00173B1B">
          <w:pPr>
            <w:pStyle w:val="96CDFA4C5AB74A6F89DC81E3B8D3821E"/>
          </w:pPr>
          <w:r>
            <w:t xml:space="preserve"> </w:t>
          </w:r>
        </w:p>
      </w:docPartBody>
    </w:docPart>
    <w:docPart>
      <w:docPartPr>
        <w:name w:val="7BC908F85D744C3E910E8D8201CD5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956F-F5BA-4692-8F1D-93FC116222BE}"/>
      </w:docPartPr>
      <w:docPartBody>
        <w:p w:rsidR="00B76C87" w:rsidRDefault="0012630A" w:rsidP="0012630A">
          <w:pPr>
            <w:pStyle w:val="7BC908F85D744C3E910E8D8201CD54614"/>
          </w:pPr>
          <w:r>
            <w:rPr>
              <w:rFonts w:cs="Arial"/>
              <w:b/>
              <w:noProof/>
              <w:sz w:val="15"/>
              <w:szCs w:val="15"/>
            </w:rPr>
            <w:t xml:space="preserve">   </w:t>
          </w:r>
        </w:p>
      </w:docPartBody>
    </w:docPart>
    <w:docPart>
      <w:docPartPr>
        <w:name w:val="66D085FAE03B489391CD5BD680752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75D6-D642-4C7A-B099-647C53BE595A}"/>
      </w:docPartPr>
      <w:docPartBody>
        <w:p w:rsidR="00B76C87" w:rsidRDefault="0012630A" w:rsidP="0012630A">
          <w:pPr>
            <w:pStyle w:val="66D085FAE03B489391CD5BD680752E194"/>
          </w:pPr>
          <w:r>
            <w:rPr>
              <w:sz w:val="15"/>
              <w:szCs w:val="15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1B"/>
    <w:rsid w:val="0012630A"/>
    <w:rsid w:val="00173B1B"/>
    <w:rsid w:val="00412932"/>
    <w:rsid w:val="006C024C"/>
    <w:rsid w:val="00B33F4D"/>
    <w:rsid w:val="00B7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30A"/>
    <w:rPr>
      <w:color w:val="808080"/>
    </w:rPr>
  </w:style>
  <w:style w:type="paragraph" w:customStyle="1" w:styleId="CD00301ECA2447329A6D94EFB273F7A8">
    <w:name w:val="CD00301ECA2447329A6D94EFB273F7A8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">
    <w:name w:val="0862BBFB333F4B15B62958A5BFECEDA7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">
    <w:name w:val="2F66CA2F7BFE492186D6F7BBE96B9C8A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F1A0A47FC44E4326AA3B83EC6272452A">
    <w:name w:val="F1A0A47FC44E4326AA3B83EC6272452A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3CA1031B380B4991A2A37E3084510173">
    <w:name w:val="3CA1031B380B4991A2A37E308451017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96CDFA4C5AB74A6F89DC81E3B8D3821E">
    <w:name w:val="96CDFA4C5AB74A6F89DC81E3B8D3821E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">
    <w:name w:val="7BC908F85D744C3E910E8D8201CD546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">
    <w:name w:val="66D085FAE03B489391CD5BD680752E19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1">
    <w:name w:val="CD00301ECA2447329A6D94EFB273F7A8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2">
    <w:name w:val="CD00301ECA2447329A6D94EFB273F7A8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1">
    <w:name w:val="0862BBFB333F4B15B62958A5BFECEDA7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3">
    <w:name w:val="CD00301ECA2447329A6D94EFB273F7A8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2">
    <w:name w:val="0862BBFB333F4B15B62958A5BFECEDA7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1">
    <w:name w:val="2F66CA2F7BFE492186D6F7BBE96B9C8A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1">
    <w:name w:val="7BC908F85D744C3E910E8D8201CD5461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1">
    <w:name w:val="66D085FAE03B489391CD5BD680752E191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4">
    <w:name w:val="CD00301ECA2447329A6D94EFB273F7A84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3">
    <w:name w:val="0862BBFB333F4B15B62958A5BFECEDA73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2">
    <w:name w:val="2F66CA2F7BFE492186D6F7BBE96B9C8A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2">
    <w:name w:val="7BC908F85D744C3E910E8D8201CD5461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2">
    <w:name w:val="66D085FAE03B489391CD5BD680752E192"/>
    <w:rsid w:val="00173B1B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5">
    <w:name w:val="CD00301ECA2447329A6D94EFB273F7A85"/>
    <w:rsid w:val="00B76C87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4">
    <w:name w:val="0862BBFB333F4B15B62958A5BFECEDA74"/>
    <w:rsid w:val="00B76C87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3">
    <w:name w:val="2F66CA2F7BFE492186D6F7BBE96B9C8A3"/>
    <w:rsid w:val="00B76C87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3">
    <w:name w:val="7BC908F85D744C3E910E8D8201CD54613"/>
    <w:rsid w:val="00B76C87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3">
    <w:name w:val="66D085FAE03B489391CD5BD680752E193"/>
    <w:rsid w:val="00B76C87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CD00301ECA2447329A6D94EFB273F7A86">
    <w:name w:val="CD00301ECA2447329A6D94EFB273F7A86"/>
    <w:rsid w:val="0012630A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0862BBFB333F4B15B62958A5BFECEDA75">
    <w:name w:val="0862BBFB333F4B15B62958A5BFECEDA75"/>
    <w:rsid w:val="0012630A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2F66CA2F7BFE492186D6F7BBE96B9C8A4">
    <w:name w:val="2F66CA2F7BFE492186D6F7BBE96B9C8A4"/>
    <w:rsid w:val="0012630A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7BC908F85D744C3E910E8D8201CD54614">
    <w:name w:val="7BC908F85D744C3E910E8D8201CD54614"/>
    <w:rsid w:val="0012630A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66D085FAE03B489391CD5BD680752E194">
    <w:name w:val="66D085FAE03B489391CD5BD680752E194"/>
    <w:rsid w:val="0012630A"/>
    <w:pPr>
      <w:spacing w:after="0" w:line="240" w:lineRule="auto"/>
    </w:pPr>
    <w:rPr>
      <w:rFonts w:ascii="Arial" w:eastAsia="Times New Roman" w:hAnsi="Arial" w:cs="Times New Roman"/>
      <w:snapToGrid w:val="0"/>
      <w:szCs w:val="20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YaraGrey">
      <a:dk1>
        <a:srgbClr val="000000"/>
      </a:dk1>
      <a:lt1>
        <a:srgbClr val="FFFFFF"/>
      </a:lt1>
      <a:dk2>
        <a:srgbClr val="000000"/>
      </a:dk2>
      <a:lt2>
        <a:srgbClr val="EFE9E5"/>
      </a:lt2>
      <a:accent1>
        <a:srgbClr val="E2E477"/>
      </a:accent1>
      <a:accent2>
        <a:srgbClr val="C2CC23"/>
      </a:accent2>
      <a:accent3>
        <a:srgbClr val="78A22F"/>
      </a:accent3>
      <a:accent4>
        <a:srgbClr val="FFCF01"/>
      </a:accent4>
      <a:accent5>
        <a:srgbClr val="F89828"/>
      </a:accent5>
      <a:accent6>
        <a:srgbClr val="7D6A55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Yara Generic Document" ma:contentTypeID="0x01010004C905B70F3B4D9099A9837CFB9C93F700EC4C64573F3CAC419B2068AF9EB77E0B" ma:contentTypeVersion="4" ma:contentTypeDescription="This is a generic Yara document or file with basic common meta data. " ma:contentTypeScope="" ma:versionID="d93b67f30bc69c3fba0544350f1253a2">
  <xsd:schema xmlns:xsd="http://www.w3.org/2001/XMLSchema" xmlns:xs="http://www.w3.org/2001/XMLSchema" xmlns:p="http://schemas.microsoft.com/office/2006/metadata/properties" xmlns:ns2="5e1cbacc-be7f-4c16-aa72-66cc69b59cd6" targetNamespace="http://schemas.microsoft.com/office/2006/metadata/properties" ma:root="true" ma:fieldsID="c01112a7822e66a3e11a1f609f0700c3" ns2:_="">
    <xsd:import namespace="5e1cbacc-be7f-4c16-aa72-66cc69b59cd6"/>
    <xsd:element name="properties">
      <xsd:complexType>
        <xsd:sequence>
          <xsd:element name="documentManagement">
            <xsd:complexType>
              <xsd:all>
                <xsd:element ref="ns2:CTH_Organization_ColabTaxHTField1" minOccurs="0"/>
                <xsd:element ref="ns2:CTH_Location_ColabTaxHTField1" minOccurs="0"/>
                <xsd:element ref="ns2:CTH_LanguageColabTaxHTField1" minOccurs="0"/>
                <xsd:element ref="ns2:TaxKeywordTaxHTField" minOccurs="0"/>
                <xsd:element ref="ns2:CTH_InformationClassification_ColabTaxHTField1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cbacc-be7f-4c16-aa72-66cc69b59cd6" elementFormDefault="qualified">
    <xsd:import namespace="http://schemas.microsoft.com/office/2006/documentManagement/types"/>
    <xsd:import namespace="http://schemas.microsoft.com/office/infopath/2007/PartnerControls"/>
    <xsd:element name="CTH_Organization_ColabTaxHTField1" ma:index="8" ma:taxonomy="true" ma:internalName="CTH_Organization_ColabTaxHTField1" ma:taxonomyFieldName="CTH_Organization_Colab" ma:displayName="Business Area" ma:fieldId="{abf59ff4-e790-42c0-9442-145c36f61554}" ma:sspId="1bedc32a-eec2-4f4b-87b0-0223edd965a4" ma:termSetId="c412985e-08d0-482f-88d2-1c7f0363ef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TH_Location_ColabTaxHTField1" ma:index="10" ma:taxonomy="true" ma:internalName="CTH_Location_ColabTaxHTField1" ma:taxonomyFieldName="CTH_Location_Colab" ma:displayName="Location" ma:fieldId="{50622571-a9e6-4a9b-bcae-790d8ebad99e}" ma:sspId="1bedc32a-eec2-4f4b-87b0-0223edd965a4" ma:termSetId="34055f85-03a2-4d4d-9a17-f26b54ccd7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TH_LanguageColabTaxHTField1" ma:index="12" ma:taxonomy="true" ma:internalName="CTH_LanguageColabTaxHTField1" ma:taxonomyFieldName="CTH_LanguageColab" ma:displayName="Language" ma:fieldId="{2cd16c9c-a522-486d-aaec-ec5a91d179e9}" ma:sspId="1bedc32a-eec2-4f4b-87b0-0223edd965a4" ma:termSetId="766e8732-e0db-493c-8a8a-eb81cda117a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Keywords" ma:fieldId="{23f27201-bee3-471e-b2e7-b64fd8b7ca38}" ma:taxonomyMulti="true" ma:sspId="1bedc32a-eec2-4f4b-87b0-0223edd965a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CTH_InformationClassification_ColabTaxHTField1" ma:index="16" ma:taxonomy="true" ma:internalName="CTH_InformationClassification_ColabTaxHTField1" ma:taxonomyFieldName="CTH_InformationClassification_Colab" ma:displayName="Information Classification" ma:readOnly="false" ma:default="" ma:fieldId="{22216b06-6a44-4188-9194-c757e45e7440}" ma:sspId="1bedc32a-eec2-4f4b-87b0-0223edd965a4" ma:termSetId="db7c8118-7f54-4ea2-93d8-84458016e6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7ebd9084-6871-406a-b903-2776dcd99042}" ma:internalName="TaxCatchAll" ma:showField="CatchAllData" ma:web="547bdd65-665c-4742-8e01-ce83fdcd3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7ebd9084-6871-406a-b903-2776dcd99042}" ma:internalName="TaxCatchAllLabel" ma:readOnly="true" ma:showField="CatchAllDataLabel" ma:web="547bdd65-665c-4742-8e01-ce83fdcd31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SharedContentType xmlns="Microsoft.SharePoint.Taxonomy.ContentTypeSync" SourceId="1bedc32a-eec2-4f4b-87b0-0223edd965a4" ContentTypeId="0x01010004C905B70F3B4D9099A9837CFB9C93F7" PreviousValue="false"/>
</file>

<file path=customXml/item4.xml><?xml version="1.0" encoding="utf-8"?>
<p:properties xmlns:p="http://schemas.microsoft.com/office/2006/metadata/properties" xmlns:xsi="http://www.w3.org/2001/XMLSchema-instance">
  <documentManagement>
    <CTH_Organiz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Branding and Employee Engagement</TermName>
          <TermId xmlns="http://schemas.microsoft.com/office/infopath/2007/PartnerControls">865b7c3c-c02f-48d0-94eb-0140c318bce9</TermId>
        </TermInfo>
      </Terms>
    </CTH_Organization_ColabTaxHTField1>
    <CTH_Language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eee7a28c-5923-42f2-b034-3177ae0fb077</TermId>
        </TermInfo>
      </Terms>
    </CTH_LanguageColabTaxHTField1>
    <TaxKeywordTaxHTField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1932</TermName>
          <TermId xmlns="http://schemas.microsoft.com/office/infopath/2007/PartnerControls">c6da7841-66b5-4224-93ca-ceb52f296262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f9bef998-814e-4b52-ad87-da59cbfd2fd6</TermId>
        </TermInfo>
        <TermInfo xmlns="http://schemas.microsoft.com/office/infopath/2007/PartnerControls">
          <TermName xmlns="http://schemas.microsoft.com/office/infopath/2007/PartnerControls">Peter Taylor</TermName>
          <TermId xmlns="http://schemas.microsoft.com/office/infopath/2007/PartnerControls">ef34cc9b-7bd4-4637-8b6f-71c6b6591c41</TermId>
        </TermInfo>
        <TermInfo xmlns="http://schemas.microsoft.com/office/infopath/2007/PartnerControls">
          <TermName xmlns="http://schemas.microsoft.com/office/infopath/2007/PartnerControls">Vidar Degrum</TermName>
          <TermId xmlns="http://schemas.microsoft.com/office/infopath/2007/PartnerControls">ff97775a-b1d0-48ca-acfc-bd96794e232c</TermId>
        </TermInfo>
        <TermInfo xmlns="http://schemas.microsoft.com/office/infopath/2007/PartnerControls">
          <TermName xmlns="http://schemas.microsoft.com/office/infopath/2007/PartnerControls">Rene Hansen</TermName>
          <TermId xmlns="http://schemas.microsoft.com/office/infopath/2007/PartnerControls">a5ffcbb0-79bf-4396-b372-acbb6c6910f6</TermId>
        </TermInfo>
      </Terms>
    </TaxKeywordTaxHTField>
    <CTH_Loc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ce843851-dbf1-4c4f-8521-d073e119e040</TermId>
        </TermInfo>
      </Terms>
    </CTH_Location_ColabTaxHTField1>
    <TaxCatchAll xmlns="5e1cbacc-be7f-4c16-aa72-66cc69b59cd6">
      <Value>9</Value>
      <Value>8</Value>
      <Value>7</Value>
      <Value>6</Value>
      <Value>5</Value>
      <Value>4</Value>
      <Value>3</Value>
      <Value>2</Value>
      <Value>1</Value>
    </TaxCatchAll>
    <CTH_InformationClassification_ColabTaxHTField1 xmlns="5e1cbacc-be7f-4c16-aa72-66cc69b59c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8d0bf247-e111-4539-9347-43011421bfa3</TermId>
        </TermInfo>
      </Terms>
    </CTH_InformationClassification_ColabTaxHTField1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8BCB-DDE0-408A-AB20-BD5B1B43C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cbacc-be7f-4c16-aa72-66cc69b59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241A-26FA-47BE-BE5F-FBE2CF19C5F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2C334D9B-6727-45FF-8E5D-0B78C3267DE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3877362-D1C9-4CCC-8350-B67A0238F2EE}">
  <ds:schemaRefs>
    <ds:schemaRef ds:uri="http://schemas.microsoft.com/office/2006/metadata/properties"/>
    <ds:schemaRef ds:uri="5e1cbacc-be7f-4c16-aa72-66cc69b59cd6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7A88396-F9E1-4E62-B97D-5F867D50591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2530EF4-711C-457B-8AB8-30ED8706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YaraDocReport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Yara Standard Document</vt:lpstr>
    </vt:vector>
  </TitlesOfParts>
  <Company>Yara International ASA</Company>
  <LinksUpToDate>false</LinksUpToDate>
  <CharactersWithSpaces>362</CharactersWithSpaces>
  <SharedDoc>false</SharedDoc>
  <HLinks>
    <vt:vector size="12" baseType="variant">
      <vt:variant>
        <vt:i4>8192101</vt:i4>
      </vt:variant>
      <vt:variant>
        <vt:i4>2506</vt:i4>
      </vt:variant>
      <vt:variant>
        <vt:i4>1026</vt:i4>
      </vt:variant>
      <vt:variant>
        <vt:i4>1</vt:i4>
      </vt:variant>
      <vt:variant>
        <vt:lpwstr>T:\Morten\Yara\Yara_18.jpg</vt:lpwstr>
      </vt:variant>
      <vt:variant>
        <vt:lpwstr/>
      </vt:variant>
      <vt:variant>
        <vt:i4>8192101</vt:i4>
      </vt:variant>
      <vt:variant>
        <vt:i4>3539</vt:i4>
      </vt:variant>
      <vt:variant>
        <vt:i4>1025</vt:i4>
      </vt:variant>
      <vt:variant>
        <vt:i4>1</vt:i4>
      </vt:variant>
      <vt:variant>
        <vt:lpwstr>T:\Morten\Yara\Yara_18.jpg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Yara Standard Document</dc:title>
  <dc:creator>Yara International ASA User</dc:creator>
  <cp:keywords>Branding; Vidar Degrum; Peter Taylor; 1932; Rene Hansen</cp:keywords>
  <cp:lastModifiedBy>Balaji Kuppusamy</cp:lastModifiedBy>
  <cp:revision>4</cp:revision>
  <cp:lastPrinted>2001-08-30T07:04:00Z</cp:lastPrinted>
  <dcterms:created xsi:type="dcterms:W3CDTF">2016-04-14T14:05:00Z</dcterms:created>
  <dcterms:modified xsi:type="dcterms:W3CDTF">2016-04-19T11:26:00Z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idgeDocType">
    <vt:lpwstr>Report</vt:lpwstr>
  </property>
  <property fmtid="{D5CDD505-2E9C-101B-9397-08002B2CF9AE}" pid="3" name="BridgeDocVersion">
    <vt:lpwstr>3.0</vt:lpwstr>
  </property>
  <property fmtid="{D5CDD505-2E9C-101B-9397-08002B2CF9AE}" pid="4" name="BridgeDocLanguage">
    <vt:lpwstr>English</vt:lpwstr>
  </property>
  <property fmtid="{D5CDD505-2E9C-101B-9397-08002B2CF9AE}" pid="5" name="BridgeDocTemplate">
    <vt:lpwstr>YaraStandardDoc</vt:lpwstr>
  </property>
  <property fmtid="{D5CDD505-2E9C-101B-9397-08002B2CF9AE}" pid="6" name="BridgeDocInsertFilename">
    <vt:lpwstr>0</vt:lpwstr>
  </property>
  <property fmtid="{D5CDD505-2E9C-101B-9397-08002B2CF9AE}" pid="7" name="BridgeDocInsertPath">
    <vt:lpwstr>0</vt:lpwstr>
  </property>
  <property fmtid="{D5CDD505-2E9C-101B-9397-08002B2CF9AE}" pid="8" name="bd_YourDate">
    <vt:lpwstr/>
  </property>
  <property fmtid="{D5CDD505-2E9C-101B-9397-08002B2CF9AE}" pid="9" name="bd_StreetAddr2">
    <vt:lpwstr>N-0257 Oslo</vt:lpwstr>
  </property>
  <property fmtid="{D5CDD505-2E9C-101B-9397-08002B2CF9AE}" pid="10" name="bd_StreetAddr1">
    <vt:lpwstr>Bygdøy allé 2</vt:lpwstr>
  </property>
  <property fmtid="{D5CDD505-2E9C-101B-9397-08002B2CF9AE}" pid="11" name="bd_SendersName">
    <vt:lpwstr/>
  </property>
  <property fmtid="{D5CDD505-2E9C-101B-9397-08002B2CF9AE}" pid="12" name="bd_Sender">
    <vt:lpwstr/>
  </property>
  <property fmtid="{D5CDD505-2E9C-101B-9397-08002B2CF9AE}" pid="13" name="bd_Rev">
    <vt:lpwstr/>
  </property>
  <property fmtid="{D5CDD505-2E9C-101B-9397-08002B2CF9AE}" pid="14" name="bd_PostalAddr3">
    <vt:lpwstr>Norway</vt:lpwstr>
  </property>
  <property fmtid="{D5CDD505-2E9C-101B-9397-08002B2CF9AE}" pid="15" name="bd_PostalAddr2">
    <vt:lpwstr>N-0202 Oslo</vt:lpwstr>
  </property>
  <property fmtid="{D5CDD505-2E9C-101B-9397-08002B2CF9AE}" pid="16" name="bd_PostalAddr1">
    <vt:lpwstr>P.O. Box 2464 Solli</vt:lpwstr>
  </property>
  <property fmtid="{D5CDD505-2E9C-101B-9397-08002B2CF9AE}" pid="17" name="bd_Phone">
    <vt:lpwstr>+47 24 15 70 00</vt:lpwstr>
  </property>
  <property fmtid="{D5CDD505-2E9C-101B-9397-08002B2CF9AE}" pid="18" name="bd_PersFax">
    <vt:lpwstr/>
  </property>
  <property fmtid="{D5CDD505-2E9C-101B-9397-08002B2CF9AE}" pid="19" name="bd_PersEMail">
    <vt:lpwstr/>
  </property>
  <property fmtid="{D5CDD505-2E9C-101B-9397-08002B2CF9AE}" pid="20" name="bd_OurRef">
    <vt:lpwstr/>
  </property>
  <property fmtid="{D5CDD505-2E9C-101B-9397-08002B2CF9AE}" pid="21" name="bd_OurDate">
    <vt:lpwstr>2015-09-17</vt:lpwstr>
  </property>
  <property fmtid="{D5CDD505-2E9C-101B-9397-08002B2CF9AE}" pid="22" name="bd_OrgUnit">
    <vt:lpwstr/>
  </property>
  <property fmtid="{D5CDD505-2E9C-101B-9397-08002B2CF9AE}" pid="23" name="bd_OrgNumber">
    <vt:lpwstr>NO 986 228 608 MVA</vt:lpwstr>
  </property>
  <property fmtid="{D5CDD505-2E9C-101B-9397-08002B2CF9AE}" pid="24" name="bd_lYourRef">
    <vt:lpwstr/>
  </property>
  <property fmtid="{D5CDD505-2E9C-101B-9397-08002B2CF9AE}" pid="25" name="bd_lYourDate">
    <vt:lpwstr/>
  </property>
  <property fmtid="{D5CDD505-2E9C-101B-9397-08002B2CF9AE}" pid="26" name="bd_lTo">
    <vt:lpwstr>To</vt:lpwstr>
  </property>
  <property fmtid="{D5CDD505-2E9C-101B-9397-08002B2CF9AE}" pid="27" name="bd_lStreetAddr">
    <vt:lpwstr>Visiting Address</vt:lpwstr>
  </property>
  <property fmtid="{D5CDD505-2E9C-101B-9397-08002B2CF9AE}" pid="28" name="bd_lRev">
    <vt:lpwstr/>
  </property>
  <property fmtid="{D5CDD505-2E9C-101B-9397-08002B2CF9AE}" pid="29" name="bd_lPostalAddr">
    <vt:lpwstr>Postal Address</vt:lpwstr>
  </property>
  <property fmtid="{D5CDD505-2E9C-101B-9397-08002B2CF9AE}" pid="30" name="bd_lPhone">
    <vt:lpwstr>Telephone</vt:lpwstr>
  </property>
  <property fmtid="{D5CDD505-2E9C-101B-9397-08002B2CF9AE}" pid="31" name="bd_LPersFax">
    <vt:lpwstr/>
  </property>
  <property fmtid="{D5CDD505-2E9C-101B-9397-08002B2CF9AE}" pid="32" name="bd_lOurRef">
    <vt:lpwstr/>
  </property>
  <property fmtid="{D5CDD505-2E9C-101B-9397-08002B2CF9AE}" pid="33" name="bd_lOurDate">
    <vt:lpwstr>Our date</vt:lpwstr>
  </property>
  <property fmtid="{D5CDD505-2E9C-101B-9397-08002B2CF9AE}" pid="34" name="bd_lOrgNumber">
    <vt:lpwstr>Registration No.</vt:lpwstr>
  </property>
  <property fmtid="{D5CDD505-2E9C-101B-9397-08002B2CF9AE}" pid="35" name="bd_lEmail">
    <vt:lpwstr/>
  </property>
  <property fmtid="{D5CDD505-2E9C-101B-9397-08002B2CF9AE}" pid="36" name="bd_lCopy">
    <vt:lpwstr>Copy to</vt:lpwstr>
  </property>
  <property fmtid="{D5CDD505-2E9C-101B-9397-08002B2CF9AE}" pid="37" name="bd_FoC">
    <vt:lpwstr/>
  </property>
  <property fmtid="{D5CDD505-2E9C-101B-9397-08002B2CF9AE}" pid="38" name="bd_Email">
    <vt:lpwstr/>
  </property>
  <property fmtid="{D5CDD505-2E9C-101B-9397-08002B2CF9AE}" pid="39" name="bd_DocNo">
    <vt:lpwstr/>
  </property>
  <property fmtid="{D5CDD505-2E9C-101B-9397-08002B2CF9AE}" pid="40" name="bd_DocName">
    <vt:lpwstr>Report</vt:lpwstr>
  </property>
  <property fmtid="{D5CDD505-2E9C-101B-9397-08002B2CF9AE}" pid="41" name="bd_Access">
    <vt:lpwstr/>
  </property>
  <property fmtid="{D5CDD505-2E9C-101B-9397-08002B2CF9AE}" pid="42" name="bd_ltitle">
    <vt:lpwstr>Title</vt:lpwstr>
  </property>
  <property fmtid="{D5CDD505-2E9C-101B-9397-08002B2CF9AE}" pid="43" name="bd_lsummary">
    <vt:lpwstr>Summary</vt:lpwstr>
  </property>
  <property fmtid="{D5CDD505-2E9C-101B-9397-08002B2CF9AE}" pid="44" name="bd_lkeywords">
    <vt:lpwstr>Key words</vt:lpwstr>
  </property>
  <property fmtid="{D5CDD505-2E9C-101B-9397-08002B2CF9AE}" pid="45" name="bd_lapprovedby">
    <vt:lpwstr>Approved by</vt:lpwstr>
  </property>
  <property fmtid="{D5CDD505-2E9C-101B-9397-08002B2CF9AE}" pid="46" name="bd_ldate">
    <vt:lpwstr>Date</vt:lpwstr>
  </property>
  <property fmtid="{D5CDD505-2E9C-101B-9397-08002B2CF9AE}" pid="47" name="bd_lsignature">
    <vt:lpwstr>Signature</vt:lpwstr>
  </property>
  <property fmtid="{D5CDD505-2E9C-101B-9397-08002B2CF9AE}" pid="48" name="bd_Sender2">
    <vt:lpwstr/>
  </property>
  <property fmtid="{D5CDD505-2E9C-101B-9397-08002B2CF9AE}" pid="49" name="bd_YourRef">
    <vt:lpwstr/>
  </property>
  <property fmtid="{D5CDD505-2E9C-101B-9397-08002B2CF9AE}" pid="50" name="bd_lPOf">
    <vt:lpwstr>of</vt:lpwstr>
  </property>
  <property fmtid="{D5CDD505-2E9C-101B-9397-08002B2CF9AE}" pid="51" name="bd_DocType">
    <vt:lpwstr/>
  </property>
  <property fmtid="{D5CDD505-2E9C-101B-9397-08002B2CF9AE}" pid="52" name="bd_StreetAddr3">
    <vt:lpwstr>Norway</vt:lpwstr>
  </property>
  <property fmtid="{D5CDD505-2E9C-101B-9397-08002B2CF9AE}" pid="53" name="bd_Fax">
    <vt:lpwstr>+47 24 15 70 01</vt:lpwstr>
  </property>
  <property fmtid="{D5CDD505-2E9C-101B-9397-08002B2CF9AE}" pid="54" name="bd_lFax">
    <vt:lpwstr>Telefax</vt:lpwstr>
  </property>
  <property fmtid="{D5CDD505-2E9C-101B-9397-08002B2CF9AE}" pid="55" name="bd_lBank">
    <vt:lpwstr/>
  </property>
  <property fmtid="{D5CDD505-2E9C-101B-9397-08002B2CF9AE}" pid="56" name="bd_Bank">
    <vt:lpwstr/>
  </property>
  <property fmtid="{D5CDD505-2E9C-101B-9397-08002B2CF9AE}" pid="57" name="bd_lVAT">
    <vt:lpwstr/>
  </property>
  <property fmtid="{D5CDD505-2E9C-101B-9397-08002B2CF9AE}" pid="58" name="bd_VAT">
    <vt:lpwstr/>
  </property>
  <property fmtid="{D5CDD505-2E9C-101B-9397-08002B2CF9AE}" pid="59" name="bd_Extra">
    <vt:lpwstr/>
  </property>
  <property fmtid="{D5CDD505-2E9C-101B-9397-08002B2CF9AE}" pid="60" name="bd_lDocNo">
    <vt:lpwstr/>
  </property>
  <property fmtid="{D5CDD505-2E9C-101B-9397-08002B2CF9AE}" pid="61" name="bd_ExtraInfoBottom">
    <vt:lpwstr/>
  </property>
  <property fmtid="{D5CDD505-2E9C-101B-9397-08002B2CF9AE}" pid="62" name="bd_ExtraInfoRight">
    <vt:lpwstr/>
  </property>
  <property fmtid="{D5CDD505-2E9C-101B-9397-08002B2CF9AE}" pid="63" name="bd_OrgName1">
    <vt:lpwstr>Yara International ASA</vt:lpwstr>
  </property>
  <property fmtid="{D5CDD505-2E9C-101B-9397-08002B2CF9AE}" pid="64" name="bd_OrgName2">
    <vt:lpwstr/>
  </property>
  <property fmtid="{D5CDD505-2E9C-101B-9397-08002B2CF9AE}" pid="65" name="bd_lContact">
    <vt:lpwstr/>
  </property>
  <property fmtid="{D5CDD505-2E9C-101B-9397-08002B2CF9AE}" pid="66" name="bd_Contact">
    <vt:lpwstr/>
  </property>
  <property fmtid="{D5CDD505-2E9C-101B-9397-08002B2CF9AE}" pid="67" name="bd_ContactPhone">
    <vt:lpwstr/>
  </property>
  <property fmtid="{D5CDD505-2E9C-101B-9397-08002B2CF9AE}" pid="68" name="bd_lGreeting2">
    <vt:lpwstr/>
  </property>
  <property fmtid="{D5CDD505-2E9C-101B-9397-08002B2CF9AE}" pid="69" name="bd_lGreeting1">
    <vt:lpwstr/>
  </property>
  <property fmtid="{D5CDD505-2E9C-101B-9397-08002B2CF9AE}" pid="70" name="bd_ExtraInfoTitle">
    <vt:lpwstr/>
  </property>
  <property fmtid="{D5CDD505-2E9C-101B-9397-08002B2CF9AE}" pid="71" name="bd_lWebAddr">
    <vt:lpwstr/>
  </property>
  <property fmtid="{D5CDD505-2E9C-101B-9397-08002B2CF9AE}" pid="72" name="bd_WebAddr">
    <vt:lpwstr/>
  </property>
  <property fmtid="{D5CDD505-2E9C-101B-9397-08002B2CF9AE}" pid="73" name="ContentTypeId">
    <vt:lpwstr>0x01010004C905B70F3B4D9099A9837CFB9C93F700EC4C64573F3CAC419B2068AF9EB77E0B</vt:lpwstr>
  </property>
  <property fmtid="{D5CDD505-2E9C-101B-9397-08002B2CF9AE}" pid="74" name="bd_keywords">
    <vt:lpwstr/>
  </property>
  <property fmtid="{D5CDD505-2E9C-101B-9397-08002B2CF9AE}" pid="75" name="bd_approvedby">
    <vt:lpwstr/>
  </property>
  <property fmtid="{D5CDD505-2E9C-101B-9397-08002B2CF9AE}" pid="76" name="bd_lapproveddate">
    <vt:lpwstr>Date</vt:lpwstr>
  </property>
  <property fmtid="{D5CDD505-2E9C-101B-9397-08002B2CF9AE}" pid="77" name="bd_lauthorby">
    <vt:lpwstr>Author</vt:lpwstr>
  </property>
  <property fmtid="{D5CDD505-2E9C-101B-9397-08002B2CF9AE}" pid="78" name="bd_authorby">
    <vt:lpwstr/>
  </property>
  <property fmtid="{D5CDD505-2E9C-101B-9397-08002B2CF9AE}" pid="79" name="bd_lauthordate">
    <vt:lpwstr>Date</vt:lpwstr>
  </property>
  <property fmtid="{D5CDD505-2E9C-101B-9397-08002B2CF9AE}" pid="80" name="bd_approveddate">
    <vt:lpwstr/>
  </property>
  <property fmtid="{D5CDD505-2E9C-101B-9397-08002B2CF9AE}" pid="81" name="bd_authordate">
    <vt:lpwstr/>
  </property>
  <property fmtid="{D5CDD505-2E9C-101B-9397-08002B2CF9AE}" pid="82" name="bd_signature">
    <vt:lpwstr/>
  </property>
  <property fmtid="{D5CDD505-2E9C-101B-9397-08002B2CF9AE}" pid="83" name="bd_lconclusion">
    <vt:lpwstr>Conclusion</vt:lpwstr>
  </property>
  <property fmtid="{D5CDD505-2E9C-101B-9397-08002B2CF9AE}" pid="84" name="bd_lrecommendation">
    <vt:lpwstr>Recommendation</vt:lpwstr>
  </property>
  <property fmtid="{D5CDD505-2E9C-101B-9397-08002B2CF9AE}" pid="85" name="TaxKeyword">
    <vt:lpwstr>5;#1932|c6da7841-66b5-4224-93ca-ceb52f296262;#6;#Branding|f9bef998-814e-4b52-ad87-da59cbfd2fd6;#7;#Peter Taylor|ef34cc9b-7bd4-4637-8b6f-71c6b6591c41;#8;#Vidar Degrum|ff97775a-b1d0-48ca-acfc-bd96794e232c;#9;#Rene Hansen|a5ffcbb0-79bf-4396-b372-acbb6c6910f6</vt:lpwstr>
  </property>
  <property fmtid="{D5CDD505-2E9C-101B-9397-08002B2CF9AE}" pid="86" name="CTH_InformationClassification_Colab">
    <vt:lpwstr>4;#Internal|8d0bf247-e111-4539-9347-43011421bfa3</vt:lpwstr>
  </property>
  <property fmtid="{D5CDD505-2E9C-101B-9397-08002B2CF9AE}" pid="87" name="CTH_Location_Colab">
    <vt:lpwstr>2;#Global|ce843851-dbf1-4c4f-8521-d073e119e040</vt:lpwstr>
  </property>
  <property fmtid="{D5CDD505-2E9C-101B-9397-08002B2CF9AE}" pid="88" name="CTH_LanguageColab">
    <vt:lpwstr>3;#English|eee7a28c-5923-42f2-b034-3177ae0fb077</vt:lpwstr>
  </property>
  <property fmtid="{D5CDD505-2E9C-101B-9397-08002B2CF9AE}" pid="89" name="CTH_Organization_Colab">
    <vt:lpwstr>1;#Branding and Employee Engagement|865b7c3c-c02f-48d0-94eb-0140c318bce9</vt:lpwstr>
  </property>
</Properties>
</file>